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6BCEC2" w14:textId="77777777" w:rsidR="000B784F" w:rsidRDefault="00094289" w:rsidP="00EC04AB">
      <w:pPr>
        <w:pStyle w:val="iLeserfhrung"/>
        <w:outlineLvl w:val="0"/>
      </w:pPr>
      <w:r>
        <w:t>Webrontend Development</w:t>
      </w:r>
    </w:p>
    <w:p w14:paraId="5BE7CCCE" w14:textId="77777777" w:rsidR="00A5133E" w:rsidRDefault="00094289" w:rsidP="00EC04AB">
      <w:pPr>
        <w:pStyle w:val="iDachzeile"/>
        <w:outlineLvl w:val="0"/>
      </w:pPr>
      <w:r>
        <w:t>Angular 2.0</w:t>
      </w:r>
    </w:p>
    <w:p w14:paraId="66A8DD11" w14:textId="77777777" w:rsidR="00A5133E" w:rsidRDefault="00094289" w:rsidP="00EC04AB">
      <w:pPr>
        <w:pStyle w:val="iHeadline"/>
        <w:outlineLvl w:val="0"/>
      </w:pPr>
      <w:r w:rsidRPr="00094289">
        <w:t>Template-Syntax</w:t>
      </w:r>
    </w:p>
    <w:p w14:paraId="7735B408" w14:textId="77777777" w:rsidR="00A5133E" w:rsidRDefault="00094289">
      <w:pPr>
        <w:pStyle w:val="iVorspann"/>
      </w:pPr>
      <w:r w:rsidRPr="00094289">
        <w:t>Das Templating mit AngularJS war bereits ein mächtiges Werkzeug. Mit Angular 2.0 legen die Entwickler nun kräftig nach.</w:t>
      </w:r>
    </w:p>
    <w:p w14:paraId="62489575" w14:textId="77777777" w:rsidR="006965F0" w:rsidRPr="006965F0" w:rsidRDefault="006965F0" w:rsidP="006965F0">
      <w:pPr>
        <w:pStyle w:val="iVorspannAutor"/>
      </w:pPr>
    </w:p>
    <w:p w14:paraId="159AA1C4" w14:textId="77777777" w:rsidR="00A5133E" w:rsidRDefault="001E27C6">
      <w:pPr>
        <w:pStyle w:val="iBodyohneEinzug"/>
      </w:pPr>
      <w:r w:rsidRPr="001E27C6">
        <w:rPr>
          <w:b/>
        </w:rPr>
        <w:t>Hinweis</w:t>
      </w:r>
      <w:r w:rsidRPr="001E27C6">
        <w:t xml:space="preserve"> Das hier gezeigte Beispiel nutzt eine Vorschauversion von Angular 2.0. Der gezeigte Code muss für spätere Versionen wahrscheinlich angepasst werden.</w:t>
      </w:r>
      <w:r w:rsidR="00A5133E">
        <w:t xml:space="preserve"> </w:t>
      </w:r>
    </w:p>
    <w:p w14:paraId="683CA422" w14:textId="77777777" w:rsidR="00A5133E" w:rsidRDefault="008E1E52" w:rsidP="00EC04AB">
      <w:pPr>
        <w:pStyle w:val="iZwiti"/>
        <w:outlineLvl w:val="0"/>
      </w:pPr>
      <w:r>
        <w:t>Einleitung</w:t>
      </w:r>
    </w:p>
    <w:p w14:paraId="79719493" w14:textId="0CD425F0" w:rsidR="008E1E52" w:rsidRPr="008E1E52" w:rsidRDefault="008E1E52" w:rsidP="008E1E52">
      <w:pPr>
        <w:pStyle w:val="iListing"/>
        <w:rPr>
          <w:rFonts w:ascii="Arial" w:hAnsi="Arial"/>
          <w:sz w:val="20"/>
          <w:szCs w:val="22"/>
        </w:rPr>
      </w:pPr>
      <w:r w:rsidRPr="008E1E52">
        <w:rPr>
          <w:rFonts w:ascii="Arial" w:hAnsi="Arial"/>
          <w:sz w:val="20"/>
          <w:szCs w:val="22"/>
        </w:rPr>
        <w:t xml:space="preserve">Im vorangegangenen Artikel "Angular 2.0 und modularer Code" wurde erläutert, wie mit </w:t>
      </w:r>
      <w:r w:rsidRPr="00EC04AB">
        <w:rPr>
          <w:rFonts w:ascii="Arial" w:hAnsi="Arial"/>
          <w:i/>
          <w:sz w:val="20"/>
          <w:szCs w:val="22"/>
        </w:rPr>
        <w:t>SystemJS</w:t>
      </w:r>
      <w:r w:rsidRPr="008E1E52">
        <w:rPr>
          <w:rFonts w:ascii="Arial" w:hAnsi="Arial"/>
          <w:sz w:val="20"/>
          <w:szCs w:val="22"/>
        </w:rPr>
        <w:t xml:space="preserve"> Bibliotheken und eigene Client-Side-Skripte geladen und ausgeführt werden können. Ein erstes Hello-World Beispiel mit Angular 2.0 wurde entwickelt. Das heißt, dass die Ausführung von ECMAScript 6 Modulen nun keine Hürde mehr ist. Es wird Zeit tiefer in das Framework einzutauchen.</w:t>
      </w:r>
    </w:p>
    <w:p w14:paraId="155DBEA5" w14:textId="77777777" w:rsidR="008E1E52" w:rsidRPr="008E1E52" w:rsidRDefault="008E1E52" w:rsidP="008E1E52">
      <w:pPr>
        <w:pStyle w:val="iListing"/>
        <w:rPr>
          <w:rFonts w:ascii="Arial" w:hAnsi="Arial"/>
          <w:sz w:val="20"/>
          <w:szCs w:val="22"/>
        </w:rPr>
      </w:pPr>
      <w:r w:rsidRPr="008E1E52">
        <w:rPr>
          <w:rFonts w:ascii="Arial" w:hAnsi="Arial"/>
          <w:sz w:val="20"/>
          <w:szCs w:val="22"/>
        </w:rPr>
        <w:t>Dieser Artikel stellt die neue Template-Syntax von Angular 2.0 vor. Es halten zahlreiche, neue Möglichkeiten Einzug, um Oberflächenelemente zu beschreiben. Die Entwickler von Angular verfolgen hierbei ein großes Ziel: Das Konzept der Template-Syntax eindeutiger und nachvollziehbarer zu formulieren, als es bei der Vorgängerversion der Fall ist. Auch der Support durch Editoren, etwa durch bessere automatische Vervollständigung, soll nun verbessert werden und die Produktivität des Entwicklers steigern.</w:t>
      </w:r>
    </w:p>
    <w:p w14:paraId="48678181" w14:textId="77777777" w:rsidR="008E1E52" w:rsidRPr="008E1E52" w:rsidRDefault="008E1E52" w:rsidP="008E1E52">
      <w:pPr>
        <w:pStyle w:val="iListing"/>
        <w:rPr>
          <w:rFonts w:ascii="Arial" w:hAnsi="Arial"/>
          <w:sz w:val="20"/>
          <w:szCs w:val="22"/>
        </w:rPr>
      </w:pPr>
    </w:p>
    <w:p w14:paraId="45E0093B" w14:textId="77777777" w:rsidR="00A5133E" w:rsidRDefault="008E1E52" w:rsidP="008E1E52">
      <w:pPr>
        <w:pStyle w:val="iListing"/>
        <w:rPr>
          <w:rFonts w:ascii="Arial" w:hAnsi="Arial"/>
          <w:sz w:val="20"/>
          <w:szCs w:val="22"/>
        </w:rPr>
      </w:pPr>
      <w:r w:rsidRPr="008E1E52">
        <w:rPr>
          <w:rFonts w:ascii="Arial" w:hAnsi="Arial"/>
          <w:sz w:val="20"/>
          <w:szCs w:val="22"/>
        </w:rPr>
        <w:t>Zur näheren Erläuterung wird ein Prototyp genutzt, der als Dashboard für Schäden an Autos dienen soll.</w:t>
      </w:r>
    </w:p>
    <w:p w14:paraId="3ECEEE55" w14:textId="77777777" w:rsidR="008E1E52" w:rsidRDefault="008E1E52" w:rsidP="008E1E52">
      <w:pPr>
        <w:pStyle w:val="iListing"/>
        <w:rPr>
          <w:rFonts w:ascii="Arial" w:hAnsi="Arial"/>
          <w:sz w:val="20"/>
          <w:szCs w:val="22"/>
        </w:rPr>
      </w:pPr>
    </w:p>
    <w:p w14:paraId="2399FAD0" w14:textId="77777777" w:rsidR="008E1E52" w:rsidRDefault="008E1E52" w:rsidP="008E1E52">
      <w:pPr>
        <w:pStyle w:val="iListing"/>
        <w:keepNext/>
      </w:pPr>
      <w:r>
        <w:rPr>
          <w:rFonts w:ascii="Arial" w:hAnsi="Arial"/>
          <w:noProof/>
          <w:sz w:val="20"/>
          <w:szCs w:val="22"/>
        </w:rPr>
        <w:lastRenderedPageBreak/>
        <w:drawing>
          <wp:inline distT="0" distB="0" distL="0" distR="0" wp14:anchorId="11491AF5" wp14:editId="3C9BEACB">
            <wp:extent cx="5715798" cy="368669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screenshot-01.png"/>
                    <pic:cNvPicPr/>
                  </pic:nvPicPr>
                  <pic:blipFill>
                    <a:blip r:embed="rId6">
                      <a:extLst>
                        <a:ext uri="{28A0092B-C50C-407E-A947-70E740481C1C}">
                          <a14:useLocalDpi xmlns:a14="http://schemas.microsoft.com/office/drawing/2010/main" val="0"/>
                        </a:ext>
                      </a:extLst>
                    </a:blip>
                    <a:stretch>
                      <a:fillRect/>
                    </a:stretch>
                  </pic:blipFill>
                  <pic:spPr>
                    <a:xfrm>
                      <a:off x="0" y="0"/>
                      <a:ext cx="5715798" cy="3686690"/>
                    </a:xfrm>
                    <a:prstGeom prst="rect">
                      <a:avLst/>
                    </a:prstGeom>
                  </pic:spPr>
                </pic:pic>
              </a:graphicData>
            </a:graphic>
          </wp:inline>
        </w:drawing>
      </w:r>
    </w:p>
    <w:p w14:paraId="6537BF6C" w14:textId="77777777" w:rsidR="008E1E52" w:rsidRDefault="008E1E52" w:rsidP="00EC04AB">
      <w:pPr>
        <w:pStyle w:val="Caption"/>
        <w:outlineLvl w:val="0"/>
        <w:rPr>
          <w:rFonts w:ascii="Arial" w:hAnsi="Arial"/>
          <w:sz w:val="20"/>
          <w:szCs w:val="22"/>
        </w:rPr>
      </w:pPr>
      <w:r>
        <w:t xml:space="preserve">Abbildung </w:t>
      </w:r>
      <w:r w:rsidR="008D4661">
        <w:fldChar w:fldCharType="begin"/>
      </w:r>
      <w:r w:rsidR="008D4661">
        <w:instrText xml:space="preserve"> SEQ Abbildung \* ARABIC </w:instrText>
      </w:r>
      <w:r w:rsidR="008D4661">
        <w:fldChar w:fldCharType="separate"/>
      </w:r>
      <w:r w:rsidR="00E23FAB">
        <w:rPr>
          <w:noProof/>
        </w:rPr>
        <w:t>1</w:t>
      </w:r>
      <w:r w:rsidR="008D4661">
        <w:rPr>
          <w:noProof/>
        </w:rPr>
        <w:fldChar w:fldCharType="end"/>
      </w:r>
      <w:r>
        <w:t xml:space="preserve"> Dashboard Prototyp</w:t>
      </w:r>
    </w:p>
    <w:p w14:paraId="26B7857A" w14:textId="77777777" w:rsidR="008E1E52" w:rsidRDefault="008E1E52" w:rsidP="008E1E52">
      <w:pPr>
        <w:pStyle w:val="iListing"/>
        <w:rPr>
          <w:rFonts w:ascii="Arial" w:hAnsi="Arial"/>
          <w:sz w:val="20"/>
          <w:szCs w:val="22"/>
        </w:rPr>
      </w:pPr>
      <w:r w:rsidRPr="008E1E52">
        <w:rPr>
          <w:rFonts w:ascii="Arial" w:hAnsi="Arial"/>
          <w:sz w:val="20"/>
          <w:szCs w:val="22"/>
        </w:rPr>
        <w:t>Neben einer ID und dem Schadensstatus kann auch der aktuelle Füllstand des Fahrzeugs abgefragt werden. Des Weiteren kann mit einem Klick ein Steinschlag (engl: "rockfall") gemeldet werden.</w:t>
      </w:r>
    </w:p>
    <w:p w14:paraId="69885ABB" w14:textId="77777777" w:rsidR="008E1E52" w:rsidRDefault="008E1E52" w:rsidP="008E1E52">
      <w:pPr>
        <w:pStyle w:val="iListing"/>
      </w:pPr>
    </w:p>
    <w:p w14:paraId="2F0DA7BA" w14:textId="69521CFB" w:rsidR="00DA711F" w:rsidRDefault="00DA711F" w:rsidP="00DA711F">
      <w:pPr>
        <w:pStyle w:val="iBodyohneEinzug"/>
      </w:pPr>
      <w:r w:rsidRPr="00DA711F">
        <w:rPr>
          <w:b/>
        </w:rPr>
        <w:t>Übrigens</w:t>
      </w:r>
      <w:r w:rsidRPr="00DA711F">
        <w:t xml:space="preserve"> Sie finden das hier vorgestellten Beispiel auf GitHub unter </w:t>
      </w:r>
      <w:hyperlink r:id="rId7" w:history="1">
        <w:r w:rsidR="00965E85">
          <w:rPr>
            <w:rStyle w:val="Hyperlink"/>
            <w:rFonts w:ascii="Helvetica" w:hAnsi="Helvetica" w:cs="Helvetica"/>
            <w:color w:val="4078C0"/>
            <w:shd w:val="clear" w:color="auto" w:fill="FFFFFF"/>
          </w:rPr>
          <w:t>http://bit.ly/web_und_mobile_angular2_artikel2</w:t>
        </w:r>
      </w:hyperlink>
      <w:r>
        <w:t>.</w:t>
      </w:r>
    </w:p>
    <w:p w14:paraId="39E864B6" w14:textId="77777777" w:rsidR="005D0CD3" w:rsidRDefault="005D0CD3" w:rsidP="005D0CD3">
      <w:pPr>
        <w:pStyle w:val="iBody"/>
      </w:pPr>
    </w:p>
    <w:p w14:paraId="236C614D" w14:textId="77777777" w:rsidR="005D0CD3" w:rsidRDefault="005D0CD3" w:rsidP="00EC04AB">
      <w:pPr>
        <w:pStyle w:val="iZwiti"/>
        <w:outlineLvl w:val="0"/>
      </w:pPr>
      <w:r>
        <w:t>Components &amp; Views</w:t>
      </w:r>
    </w:p>
    <w:p w14:paraId="0FDD8FE2" w14:textId="77777777" w:rsidR="005D0CD3" w:rsidRDefault="005D0CD3" w:rsidP="005D0CD3">
      <w:pPr>
        <w:pStyle w:val="iBodyohneEinzug"/>
      </w:pPr>
      <w:r>
        <w:t>Angular 2 Anwendungen bestehen aus verschiedenen Komponenten (Components), die miteinander agieren können. Für das Dashboard wird eine Komponente benötigt. Im Dashboard wird eine Liste von Autos abgebildet werden. Das bedeutet, dass hierfür eine weitere Komponente implementiert wird.</w:t>
      </w:r>
    </w:p>
    <w:p w14:paraId="41E57A76" w14:textId="77777777" w:rsidR="005D0CD3" w:rsidRDefault="005D0CD3" w:rsidP="005D0CD3">
      <w:pPr>
        <w:pStyle w:val="iBodyohneEinzug"/>
      </w:pPr>
    </w:p>
    <w:p w14:paraId="1B97E4E6" w14:textId="77777777" w:rsidR="005D0CD3" w:rsidRDefault="005D0CD3" w:rsidP="00EC04AB">
      <w:pPr>
        <w:pStyle w:val="iBodyohneEinzug"/>
        <w:outlineLvl w:val="0"/>
      </w:pPr>
      <w:r>
        <w:t>Eine Angular 2.0 Komponente ist wie folgt aufgebaut.</w:t>
      </w:r>
    </w:p>
    <w:p w14:paraId="2D3511D7" w14:textId="77777777" w:rsidR="005D0CD3" w:rsidRPr="005D0CD3" w:rsidRDefault="005D0CD3" w:rsidP="005D0CD3">
      <w:pPr>
        <w:pStyle w:val="iBody"/>
      </w:pPr>
    </w:p>
    <w:p w14:paraId="67FA271D" w14:textId="77777777" w:rsidR="005D0CD3" w:rsidRPr="005D0CD3" w:rsidRDefault="005D0CD3" w:rsidP="005D0CD3">
      <w:pPr>
        <w:pStyle w:val="iBody"/>
        <w:ind w:firstLine="0"/>
      </w:pPr>
      <w:r w:rsidRPr="005D0CD3">
        <w:rPr>
          <w:color w:val="FF0000"/>
        </w:rPr>
        <w:t>((Listingkasten))</w:t>
      </w:r>
    </w:p>
    <w:p w14:paraId="02BB84B7" w14:textId="77777777" w:rsidR="005D0CD3" w:rsidRPr="005D0CD3" w:rsidRDefault="005D0CD3" w:rsidP="005D0CD3">
      <w:pPr>
        <w:pStyle w:val="iTabBalken"/>
      </w:pPr>
      <w:r w:rsidRPr="005D0CD3">
        <w:t>Listing 1: Aufbau eine Komponente in Angular 2.0</w:t>
      </w:r>
    </w:p>
    <w:p w14:paraId="6EDF19A6" w14:textId="77777777" w:rsidR="005D0CD3" w:rsidRPr="005D0CD3" w:rsidRDefault="005D0CD3" w:rsidP="005D0CD3">
      <w:pPr>
        <w:pStyle w:val="iBodyohneEinzug"/>
        <w:rPr>
          <w:rFonts w:ascii="Courier New" w:hAnsi="Courier New"/>
          <w:sz w:val="14"/>
          <w:szCs w:val="20"/>
          <w:lang w:val="en-US"/>
        </w:rPr>
      </w:pPr>
      <w:r w:rsidRPr="005D0CD3">
        <w:rPr>
          <w:rFonts w:ascii="Courier New" w:hAnsi="Courier New"/>
          <w:sz w:val="14"/>
          <w:szCs w:val="20"/>
          <w:lang w:val="en-US"/>
        </w:rPr>
        <w:t>// dashboard.component.ts</w:t>
      </w:r>
    </w:p>
    <w:p w14:paraId="7FE7E5D9" w14:textId="77777777" w:rsidR="005D0CD3" w:rsidRPr="005D0CD3" w:rsidRDefault="005D0CD3" w:rsidP="005D0CD3">
      <w:pPr>
        <w:pStyle w:val="iBodyohneEinzug"/>
        <w:rPr>
          <w:rFonts w:ascii="Courier New" w:hAnsi="Courier New"/>
          <w:sz w:val="14"/>
          <w:szCs w:val="20"/>
          <w:lang w:val="en-US"/>
        </w:rPr>
      </w:pPr>
      <w:r w:rsidRPr="005D0CD3">
        <w:rPr>
          <w:rFonts w:ascii="Courier New" w:hAnsi="Courier New"/>
          <w:sz w:val="14"/>
          <w:szCs w:val="20"/>
          <w:lang w:val="en-US"/>
        </w:rPr>
        <w:t>import { Component, View } from 'angular2/angular2';</w:t>
      </w:r>
    </w:p>
    <w:p w14:paraId="7E69A000" w14:textId="77777777" w:rsidR="005D0CD3" w:rsidRPr="005D0CD3" w:rsidRDefault="005D0CD3" w:rsidP="005D0CD3">
      <w:pPr>
        <w:pStyle w:val="iBodyohneEinzug"/>
        <w:rPr>
          <w:rFonts w:ascii="Courier New" w:hAnsi="Courier New"/>
          <w:sz w:val="14"/>
          <w:szCs w:val="20"/>
          <w:lang w:val="en-US"/>
        </w:rPr>
      </w:pPr>
    </w:p>
    <w:p w14:paraId="352C2F0A" w14:textId="77777777" w:rsidR="005D0CD3" w:rsidRPr="005D0CD3" w:rsidRDefault="005D0CD3" w:rsidP="005D0CD3">
      <w:pPr>
        <w:pStyle w:val="iBodyohneEinzug"/>
        <w:rPr>
          <w:rFonts w:ascii="Courier New" w:hAnsi="Courier New"/>
          <w:sz w:val="14"/>
          <w:szCs w:val="20"/>
          <w:lang w:val="en-US"/>
        </w:rPr>
      </w:pPr>
      <w:r w:rsidRPr="005D0CD3">
        <w:rPr>
          <w:rFonts w:ascii="Courier New" w:hAnsi="Courier New"/>
          <w:sz w:val="14"/>
          <w:szCs w:val="20"/>
          <w:lang w:val="en-US"/>
        </w:rPr>
        <w:t>@Component({ selector: 'dashboard' })</w:t>
      </w:r>
    </w:p>
    <w:p w14:paraId="7B156307" w14:textId="77777777" w:rsidR="005D0CD3" w:rsidRPr="005D0CD3" w:rsidRDefault="005D0CD3" w:rsidP="005D0CD3">
      <w:pPr>
        <w:pStyle w:val="iBodyohneEinzug"/>
        <w:rPr>
          <w:rFonts w:ascii="Courier New" w:hAnsi="Courier New"/>
          <w:sz w:val="14"/>
          <w:szCs w:val="20"/>
          <w:lang w:val="en-US"/>
        </w:rPr>
      </w:pPr>
      <w:r w:rsidRPr="005D0CD3">
        <w:rPr>
          <w:rFonts w:ascii="Courier New" w:hAnsi="Courier New"/>
          <w:sz w:val="14"/>
          <w:szCs w:val="20"/>
          <w:lang w:val="en-US"/>
        </w:rPr>
        <w:t>@View({</w:t>
      </w:r>
    </w:p>
    <w:p w14:paraId="7E84FFEC" w14:textId="77777777" w:rsidR="005D0CD3" w:rsidRPr="005D0CD3" w:rsidRDefault="005D0CD3" w:rsidP="005D0CD3">
      <w:pPr>
        <w:pStyle w:val="iBodyohneEinzug"/>
        <w:rPr>
          <w:rFonts w:ascii="Courier New" w:hAnsi="Courier New"/>
          <w:sz w:val="14"/>
          <w:szCs w:val="20"/>
          <w:lang w:val="en-US"/>
        </w:rPr>
      </w:pPr>
      <w:r w:rsidRPr="005D0CD3">
        <w:rPr>
          <w:rFonts w:ascii="Courier New" w:hAnsi="Courier New"/>
          <w:sz w:val="14"/>
          <w:szCs w:val="20"/>
          <w:lang w:val="en-US"/>
        </w:rPr>
        <w:t xml:space="preserve">    template: `&lt;p&gt;{{ id }}&lt;/p&gt;`</w:t>
      </w:r>
    </w:p>
    <w:p w14:paraId="4F5AEEA7" w14:textId="77777777" w:rsidR="005D0CD3" w:rsidRPr="005D0CD3" w:rsidRDefault="005D0CD3" w:rsidP="005D0CD3">
      <w:pPr>
        <w:pStyle w:val="iBodyohneEinzug"/>
        <w:rPr>
          <w:rFonts w:ascii="Courier New" w:hAnsi="Courier New"/>
          <w:sz w:val="14"/>
          <w:szCs w:val="20"/>
          <w:lang w:val="en-US"/>
        </w:rPr>
      </w:pPr>
      <w:r w:rsidRPr="005D0CD3">
        <w:rPr>
          <w:rFonts w:ascii="Courier New" w:hAnsi="Courier New"/>
          <w:sz w:val="14"/>
          <w:szCs w:val="20"/>
          <w:lang w:val="en-US"/>
        </w:rPr>
        <w:t>})</w:t>
      </w:r>
    </w:p>
    <w:p w14:paraId="6E82687D" w14:textId="77777777" w:rsidR="005D0CD3" w:rsidRPr="005D0CD3" w:rsidRDefault="005D0CD3" w:rsidP="005D0CD3">
      <w:pPr>
        <w:pStyle w:val="iBodyohneEinzug"/>
        <w:rPr>
          <w:rFonts w:ascii="Courier New" w:hAnsi="Courier New"/>
          <w:sz w:val="14"/>
          <w:szCs w:val="20"/>
          <w:lang w:val="en-US"/>
        </w:rPr>
      </w:pPr>
      <w:r w:rsidRPr="005D0CD3">
        <w:rPr>
          <w:rFonts w:ascii="Courier New" w:hAnsi="Courier New"/>
          <w:sz w:val="14"/>
          <w:szCs w:val="20"/>
          <w:lang w:val="en-US"/>
        </w:rPr>
        <w:t>export default class DashboardComponent {</w:t>
      </w:r>
    </w:p>
    <w:p w14:paraId="1BEF6BDD" w14:textId="77777777" w:rsidR="005D0CD3" w:rsidRPr="005D0CD3" w:rsidRDefault="005D0CD3" w:rsidP="005D0CD3">
      <w:pPr>
        <w:pStyle w:val="iBodyohneEinzug"/>
        <w:rPr>
          <w:rFonts w:ascii="Courier New" w:hAnsi="Courier New"/>
          <w:sz w:val="14"/>
          <w:szCs w:val="20"/>
          <w:lang w:val="en-US"/>
        </w:rPr>
      </w:pPr>
      <w:r w:rsidRPr="005D0CD3">
        <w:rPr>
          <w:rFonts w:ascii="Courier New" w:hAnsi="Courier New"/>
          <w:sz w:val="14"/>
          <w:szCs w:val="20"/>
          <w:lang w:val="en-US"/>
        </w:rPr>
        <w:t xml:space="preserve">    id: string = 'NG-Car 2015';</w:t>
      </w:r>
    </w:p>
    <w:p w14:paraId="4B09B8DA" w14:textId="77777777" w:rsidR="005D0CD3" w:rsidRPr="00965E85" w:rsidRDefault="005D0CD3" w:rsidP="005D0CD3">
      <w:pPr>
        <w:pStyle w:val="iBodyohneEinzug"/>
        <w:rPr>
          <w:rFonts w:ascii="Courier New" w:hAnsi="Courier New"/>
          <w:color w:val="FF0000"/>
          <w:sz w:val="14"/>
          <w:szCs w:val="20"/>
        </w:rPr>
      </w:pPr>
      <w:r w:rsidRPr="00965E85">
        <w:rPr>
          <w:rFonts w:ascii="Courier New" w:hAnsi="Courier New"/>
          <w:sz w:val="14"/>
          <w:szCs w:val="20"/>
        </w:rPr>
        <w:t>}</w:t>
      </w:r>
      <w:r w:rsidRPr="00965E85">
        <w:rPr>
          <w:rFonts w:ascii="Courier New" w:hAnsi="Courier New"/>
          <w:color w:val="FF0000"/>
          <w:sz w:val="14"/>
          <w:szCs w:val="20"/>
        </w:rPr>
        <w:t xml:space="preserve"> </w:t>
      </w:r>
    </w:p>
    <w:p w14:paraId="4F056C8B" w14:textId="77777777" w:rsidR="005D0CD3" w:rsidRPr="000B784F" w:rsidRDefault="005D0CD3" w:rsidP="005D0CD3">
      <w:pPr>
        <w:pStyle w:val="iBodyohneEinzug"/>
        <w:rPr>
          <w:color w:val="FF0000"/>
        </w:rPr>
      </w:pPr>
      <w:r w:rsidRPr="000B784F">
        <w:rPr>
          <w:color w:val="FF0000"/>
        </w:rPr>
        <w:t>((Ende Listingingkasten))</w:t>
      </w:r>
    </w:p>
    <w:p w14:paraId="1E21F92C" w14:textId="77777777" w:rsidR="005D0CD3" w:rsidRPr="005D0CD3" w:rsidRDefault="005D0CD3" w:rsidP="005D0CD3">
      <w:pPr>
        <w:pStyle w:val="iBody"/>
      </w:pPr>
    </w:p>
    <w:p w14:paraId="1860DD4F" w14:textId="77777777" w:rsidR="00A5133E" w:rsidRPr="00DA711F" w:rsidRDefault="00A5133E">
      <w:pPr>
        <w:pStyle w:val="iListing"/>
      </w:pPr>
    </w:p>
    <w:p w14:paraId="5716EEBF" w14:textId="77777777" w:rsidR="005D0CD3" w:rsidRDefault="005D0CD3" w:rsidP="005D0CD3">
      <w:pPr>
        <w:pStyle w:val="iBodyohneEinzug"/>
      </w:pPr>
      <w:r>
        <w:t xml:space="preserve">Von Angular werden zunächst zwei Module </w:t>
      </w:r>
      <w:r w:rsidRPr="005D0CD3">
        <w:rPr>
          <w:i/>
        </w:rPr>
        <w:t>@Component()</w:t>
      </w:r>
      <w:r>
        <w:t xml:space="preserve"> und </w:t>
      </w:r>
      <w:r w:rsidRPr="005D0CD3">
        <w:rPr>
          <w:i/>
        </w:rPr>
        <w:t>@View()</w:t>
      </w:r>
      <w:r>
        <w:t xml:space="preserve"> importiert. Diese beiden Module sind im Speziellen TypeScript-Dekoratoren. Dekoratoren ermöglichen es Klassen zu</w:t>
      </w:r>
    </w:p>
    <w:p w14:paraId="25D2076E" w14:textId="77777777" w:rsidR="005D0CD3" w:rsidRDefault="005D0CD3" w:rsidP="005D0CD3">
      <w:pPr>
        <w:pStyle w:val="iBodyohneEinzug"/>
      </w:pPr>
      <w:r>
        <w:t xml:space="preserve">durch Meta-Angaben erweitern. </w:t>
      </w:r>
      <w:r>
        <w:rPr>
          <w:i/>
        </w:rPr>
        <w:t>@Component()</w:t>
      </w:r>
      <w:r>
        <w:t xml:space="preserve"> spezifiziert, dass die Dashboard-Komponente über den </w:t>
      </w:r>
      <w:r>
        <w:rPr>
          <w:i/>
        </w:rPr>
        <w:t>selector</w:t>
      </w:r>
      <w:r>
        <w:t xml:space="preserve"> &lt;dashboard&gt; im DOM des HTML-Dokuments eingesetzt wird.</w:t>
      </w:r>
    </w:p>
    <w:p w14:paraId="0573CBF9" w14:textId="77777777" w:rsidR="005D0CD3" w:rsidRDefault="005D0CD3" w:rsidP="005D0CD3">
      <w:pPr>
        <w:pStyle w:val="iBodyohneEinzug"/>
      </w:pPr>
      <w:r>
        <w:t xml:space="preserve">Mit @View() definiert man das Template, das mit der Komponenten verknüpft ist. In diesem Beispiel wird das Feld </w:t>
      </w:r>
      <w:r w:rsidRPr="005D0CD3">
        <w:rPr>
          <w:i/>
        </w:rPr>
        <w:t>id</w:t>
      </w:r>
      <w:r>
        <w:t xml:space="preserve">, aus der Klasse </w:t>
      </w:r>
      <w:r w:rsidRPr="005D0CD3">
        <w:rPr>
          <w:i/>
        </w:rPr>
        <w:t>DashboardComponent</w:t>
      </w:r>
      <w:r>
        <w:t xml:space="preserve">, im Template gebunden und angezeigt. An dieser Stelle wird deutlich, was eine </w:t>
      </w:r>
      <w:r w:rsidRPr="00BA27E0">
        <w:rPr>
          <w:rStyle w:val="Emphasis"/>
        </w:rPr>
        <w:t>Komponente</w:t>
      </w:r>
      <w:r>
        <w:t xml:space="preserve"> ist: Komponenten sind die neuen zentralen Bausteine von Angular 2.0. Sie übernehmen die Rolle von Direktiven und Controllern aus AngularJS.</w:t>
      </w:r>
    </w:p>
    <w:p w14:paraId="4664CE19" w14:textId="77777777" w:rsidR="005D0CD3" w:rsidRPr="005D0CD3" w:rsidRDefault="00BA27E0" w:rsidP="00BA27E0">
      <w:pPr>
        <w:pStyle w:val="IntenseQuote"/>
      </w:pPr>
      <w:r w:rsidRPr="00BA27E0">
        <w:t>Eine Komponente ist ein angereichertes Template, das im Browser zur Anzeige gebracht wird. Das Template verfügt über ein spezifisches Verhalten, das in Angular 2.0 durch TypeScript-Dekoratoren beschrieben wird.</w:t>
      </w:r>
    </w:p>
    <w:p w14:paraId="2443693B" w14:textId="77777777" w:rsidR="00BA27E0" w:rsidRDefault="00BA27E0" w:rsidP="00EC04AB">
      <w:pPr>
        <w:pStyle w:val="iZwiti"/>
        <w:outlineLvl w:val="0"/>
      </w:pPr>
      <w:r w:rsidRPr="00BA27E0">
        <w:t>Interpolation</w:t>
      </w:r>
    </w:p>
    <w:p w14:paraId="4928AF3C" w14:textId="77777777" w:rsidR="00BA27E0" w:rsidRDefault="00BA27E0" w:rsidP="00BA27E0">
      <w:pPr>
        <w:pStyle w:val="iBodyohneEinzug"/>
      </w:pPr>
      <w:r>
        <w:t xml:space="preserve">Wie wird nun aus dem Ausdruck </w:t>
      </w:r>
      <w:r w:rsidRPr="00BA27E0">
        <w:rPr>
          <w:i/>
        </w:rPr>
        <w:t>{{ id }}</w:t>
      </w:r>
      <w:r>
        <w:t xml:space="preserve"> ein angezeigter Text im Browser?</w:t>
      </w:r>
    </w:p>
    <w:p w14:paraId="38D7707B" w14:textId="77777777" w:rsidR="00BA27E0" w:rsidRDefault="00BA27E0" w:rsidP="00BA27E0">
      <w:pPr>
        <w:pStyle w:val="iBodyohneEinzug"/>
      </w:pPr>
      <w:r>
        <w:t>Bereits in AngularJS 1.x konnten Daten mithilfe zweier geschweifter Klammern an ein HTML Template gebunden werden. Der Wert wurde mittels Interpolation ausgewertet und angezeigt.</w:t>
      </w:r>
    </w:p>
    <w:p w14:paraId="3C02F6CD" w14:textId="77777777" w:rsidR="00BA27E0" w:rsidRDefault="00BA27E0" w:rsidP="00BA27E0">
      <w:pPr>
        <w:pStyle w:val="iBodyohneEinzug"/>
      </w:pPr>
      <w:r>
        <w:t>Dieses Konzept bleibt in Angular 2.0 erhalten.</w:t>
      </w:r>
    </w:p>
    <w:p w14:paraId="58C2E153" w14:textId="77777777" w:rsidR="00BA27E0" w:rsidRPr="00BA27E0" w:rsidRDefault="00BA27E0" w:rsidP="00BA27E0">
      <w:pPr>
        <w:pStyle w:val="iBody"/>
      </w:pPr>
    </w:p>
    <w:p w14:paraId="474B1899" w14:textId="77777777" w:rsidR="00BA27E0" w:rsidRDefault="00BA27E0" w:rsidP="00BA27E0">
      <w:pPr>
        <w:pStyle w:val="iListing"/>
      </w:pPr>
      <w:r w:rsidRPr="00BA27E0">
        <w:t>&lt;p&gt;{{ id }}&lt;/p&gt;</w:t>
      </w:r>
    </w:p>
    <w:p w14:paraId="26FB918E" w14:textId="77777777" w:rsidR="00BA27E0" w:rsidRPr="00BA27E0" w:rsidRDefault="00BA27E0" w:rsidP="00BA27E0">
      <w:pPr>
        <w:pStyle w:val="iListing"/>
      </w:pPr>
    </w:p>
    <w:p w14:paraId="1C0BC49D" w14:textId="77777777" w:rsidR="00BA27E0" w:rsidRDefault="00BA27E0" w:rsidP="00BA27E0">
      <w:pPr>
        <w:pStyle w:val="iBodyohneEinzug"/>
      </w:pPr>
      <w:r w:rsidRPr="00BA27E0">
        <w:t>Diese Schreibweise ist eine Vereinfachung der tatsächlichen Syntax. Denn bevor dieses Template im Browser ausgegeben wird, setzt Angular diesen Ausdruck in ein Property-Binding um. [[6]]</w:t>
      </w:r>
    </w:p>
    <w:p w14:paraId="0A826E37" w14:textId="77777777" w:rsidR="00BA27E0" w:rsidRPr="00BA27E0" w:rsidRDefault="00BA27E0" w:rsidP="00BA27E0">
      <w:pPr>
        <w:pStyle w:val="iBody"/>
      </w:pPr>
    </w:p>
    <w:p w14:paraId="48CAE9C7" w14:textId="77777777" w:rsidR="00BA27E0" w:rsidRPr="008D4661" w:rsidRDefault="00BA27E0" w:rsidP="00BA27E0">
      <w:pPr>
        <w:pStyle w:val="iListing"/>
      </w:pPr>
      <w:r w:rsidRPr="008D4661">
        <w:t>&lt;p [text-content]="interpolate(['Gregor'], [name])"&gt;&lt;/p&gt;</w:t>
      </w:r>
    </w:p>
    <w:p w14:paraId="2B77612B" w14:textId="77777777" w:rsidR="00BA27E0" w:rsidRPr="008D4661" w:rsidRDefault="00BA27E0" w:rsidP="00BA27E0">
      <w:pPr>
        <w:pStyle w:val="iListing"/>
      </w:pPr>
    </w:p>
    <w:p w14:paraId="1DD77B5A" w14:textId="77777777" w:rsidR="00BA27E0" w:rsidRDefault="00BA27E0" w:rsidP="00BA27E0">
      <w:pPr>
        <w:pStyle w:val="iZwiti"/>
      </w:pPr>
      <w:r w:rsidRPr="00BA27E0">
        <w:t>Komponenten miteinander verknüpfen</w:t>
      </w:r>
    </w:p>
    <w:p w14:paraId="6EA3DF2B" w14:textId="77777777" w:rsidR="00BA27E0" w:rsidRDefault="00BA27E0" w:rsidP="00BA27E0">
      <w:pPr>
        <w:pStyle w:val="iBodyohneEinzug"/>
      </w:pPr>
      <w:r w:rsidRPr="00BA27E0">
        <w:t>Um in dem Dashboard nun ein Auto abbilden zu können wird eine weitere Komponente benötigt.</w:t>
      </w:r>
    </w:p>
    <w:p w14:paraId="1FB56CA9" w14:textId="77777777" w:rsidR="003C5A23" w:rsidRPr="008D4661" w:rsidRDefault="003C5A23" w:rsidP="003C5A23">
      <w:pPr>
        <w:pStyle w:val="iBody"/>
        <w:ind w:firstLine="0"/>
        <w:rPr>
          <w:color w:val="FF0000"/>
        </w:rPr>
      </w:pPr>
    </w:p>
    <w:p w14:paraId="0E164293" w14:textId="77777777" w:rsidR="003C5A23" w:rsidRDefault="003C5A23" w:rsidP="003C5A23">
      <w:pPr>
        <w:pStyle w:val="iBody"/>
        <w:ind w:firstLine="0"/>
        <w:rPr>
          <w:lang w:val="en-US"/>
        </w:rPr>
      </w:pPr>
      <w:r w:rsidRPr="000B784F">
        <w:rPr>
          <w:color w:val="FF0000"/>
          <w:lang w:val="en-US"/>
        </w:rPr>
        <w:t>((Listingkasten))</w:t>
      </w:r>
    </w:p>
    <w:p w14:paraId="0704B734" w14:textId="77777777" w:rsidR="003C5A23" w:rsidRDefault="003C5A23" w:rsidP="00EC04AB">
      <w:pPr>
        <w:pStyle w:val="iTabBalken"/>
        <w:outlineLvl w:val="0"/>
        <w:rPr>
          <w:lang w:val="en-US"/>
        </w:rPr>
      </w:pPr>
      <w:r>
        <w:rPr>
          <w:lang w:val="en-US"/>
        </w:rPr>
        <w:t>Listing 2: CarComponent</w:t>
      </w:r>
    </w:p>
    <w:p w14:paraId="5AF50966"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 car.component.ts</w:t>
      </w:r>
    </w:p>
    <w:p w14:paraId="05768126"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import { Component, View, Input } from 'angular2/angular2';</w:t>
      </w:r>
    </w:p>
    <w:p w14:paraId="2E454248" w14:textId="77777777" w:rsidR="003C5A23" w:rsidRPr="003C5A23" w:rsidRDefault="003C5A23" w:rsidP="003C5A23">
      <w:pPr>
        <w:pStyle w:val="iBodyohneEinzug"/>
        <w:rPr>
          <w:rFonts w:ascii="Courier New" w:hAnsi="Courier New"/>
          <w:sz w:val="14"/>
          <w:szCs w:val="20"/>
          <w:lang w:val="en-US"/>
        </w:rPr>
      </w:pPr>
    </w:p>
    <w:p w14:paraId="320C95D4"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@Component({ selector: 'car' })</w:t>
      </w:r>
    </w:p>
    <w:p w14:paraId="27DCBF68"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@View({</w:t>
      </w:r>
    </w:p>
    <w:p w14:paraId="5AA7C701"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 xml:space="preserve">    template: `&lt;p&gt;{{ id }}&lt;/p&gt;`</w:t>
      </w:r>
    </w:p>
    <w:p w14:paraId="718A637A"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w:t>
      </w:r>
    </w:p>
    <w:p w14:paraId="651731A9"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export default class CarComponent {</w:t>
      </w:r>
    </w:p>
    <w:p w14:paraId="45D9016D"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 xml:space="preserve">    @Input() id: string;</w:t>
      </w:r>
    </w:p>
    <w:p w14:paraId="3118950E" w14:textId="77777777" w:rsidR="003C5A23" w:rsidRPr="008D4661" w:rsidRDefault="003C5A23" w:rsidP="003C5A23">
      <w:pPr>
        <w:pStyle w:val="iBodyohneEinzug"/>
        <w:rPr>
          <w:rFonts w:ascii="Courier New" w:hAnsi="Courier New"/>
          <w:color w:val="FF0000"/>
          <w:sz w:val="14"/>
          <w:szCs w:val="20"/>
        </w:rPr>
      </w:pPr>
      <w:r w:rsidRPr="008D4661">
        <w:rPr>
          <w:rFonts w:ascii="Courier New" w:hAnsi="Courier New"/>
          <w:sz w:val="14"/>
          <w:szCs w:val="20"/>
        </w:rPr>
        <w:lastRenderedPageBreak/>
        <w:t>}</w:t>
      </w:r>
    </w:p>
    <w:p w14:paraId="171B077D" w14:textId="77777777" w:rsidR="003C5A23" w:rsidRPr="000B784F" w:rsidRDefault="003C5A23" w:rsidP="003C5A23">
      <w:pPr>
        <w:pStyle w:val="iBodyohneEinzug"/>
        <w:rPr>
          <w:color w:val="FF0000"/>
        </w:rPr>
      </w:pPr>
      <w:r w:rsidRPr="000B784F">
        <w:rPr>
          <w:color w:val="FF0000"/>
        </w:rPr>
        <w:t>((Ende Listingingkasten))</w:t>
      </w:r>
    </w:p>
    <w:p w14:paraId="02FB123E" w14:textId="77777777" w:rsidR="00BA27E0" w:rsidRDefault="00BA27E0" w:rsidP="00BA27E0">
      <w:pPr>
        <w:pStyle w:val="iBody"/>
      </w:pPr>
    </w:p>
    <w:p w14:paraId="74F7811A" w14:textId="77777777" w:rsidR="003C5A23" w:rsidRDefault="003C5A23" w:rsidP="003C5A23">
      <w:pPr>
        <w:pStyle w:val="iBodyohneEinzug"/>
      </w:pPr>
      <w:r>
        <w:t xml:space="preserve">Im ersten Schritt soll diese Komponente lediglich die zugewiesene Identifikationsnummer ausgeben. Die @Input()-Dekorator bietet die Möglichkeit, Werte an die </w:t>
      </w:r>
      <w:r w:rsidRPr="003C5A23">
        <w:rPr>
          <w:i/>
        </w:rPr>
        <w:t>CarComponent</w:t>
      </w:r>
      <w:r>
        <w:t xml:space="preserve"> zu übergeben. Näheres wird im folgenden Abschnitt erläutert.</w:t>
      </w:r>
    </w:p>
    <w:p w14:paraId="5620C592" w14:textId="77777777" w:rsidR="003C5A23" w:rsidRDefault="003C5A23" w:rsidP="003C5A23">
      <w:pPr>
        <w:pStyle w:val="iBodyohneEinzug"/>
      </w:pPr>
    </w:p>
    <w:p w14:paraId="42485E03" w14:textId="77777777" w:rsidR="003C5A23" w:rsidRDefault="003C5A23" w:rsidP="003C5A23">
      <w:pPr>
        <w:pStyle w:val="iBodyohneEinzug"/>
      </w:pPr>
      <w:r>
        <w:t>Nun kann die CarComponent im Dashboard referenziert und im Template verwendet werden.</w:t>
      </w:r>
    </w:p>
    <w:p w14:paraId="6D4B691C" w14:textId="77777777" w:rsidR="003C5A23" w:rsidRDefault="003C5A23" w:rsidP="003C5A23">
      <w:pPr>
        <w:pStyle w:val="iBody"/>
        <w:ind w:firstLine="0"/>
      </w:pPr>
    </w:p>
    <w:p w14:paraId="010C5714" w14:textId="77777777" w:rsidR="003C5A23" w:rsidRDefault="003C5A23" w:rsidP="003C5A23">
      <w:pPr>
        <w:pStyle w:val="iBody"/>
        <w:ind w:firstLine="0"/>
        <w:rPr>
          <w:lang w:val="en-US"/>
        </w:rPr>
      </w:pPr>
      <w:r w:rsidRPr="000B784F">
        <w:rPr>
          <w:color w:val="FF0000"/>
          <w:lang w:val="en-US"/>
        </w:rPr>
        <w:t>((Listingkasten))</w:t>
      </w:r>
    </w:p>
    <w:p w14:paraId="51755023" w14:textId="77777777" w:rsidR="003C5A23" w:rsidRDefault="003C5A23" w:rsidP="003C5A23">
      <w:pPr>
        <w:pStyle w:val="iTabBalken"/>
        <w:rPr>
          <w:lang w:val="en-US"/>
        </w:rPr>
      </w:pPr>
      <w:r>
        <w:rPr>
          <w:lang w:val="en-US"/>
        </w:rPr>
        <w:t>Listing 3: Integration der CarComponent in das Dashboard</w:t>
      </w:r>
    </w:p>
    <w:p w14:paraId="1C903F8F"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 dashboard.component.ts</w:t>
      </w:r>
    </w:p>
    <w:p w14:paraId="64E32504"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import { Component, View } from 'angular2/angular2';</w:t>
      </w:r>
    </w:p>
    <w:p w14:paraId="79100302"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import { CarComponent } from '../car/car.component';</w:t>
      </w:r>
    </w:p>
    <w:p w14:paraId="76506DE4" w14:textId="77777777" w:rsidR="003C5A23" w:rsidRPr="003C5A23" w:rsidRDefault="003C5A23" w:rsidP="003C5A23">
      <w:pPr>
        <w:pStyle w:val="iBodyohneEinzug"/>
        <w:rPr>
          <w:rFonts w:ascii="Courier New" w:hAnsi="Courier New"/>
          <w:sz w:val="14"/>
          <w:szCs w:val="20"/>
          <w:lang w:val="en-US"/>
        </w:rPr>
      </w:pPr>
    </w:p>
    <w:p w14:paraId="0694C1F0"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@Component({ selector: 'dashboard' })</w:t>
      </w:r>
    </w:p>
    <w:p w14:paraId="13E0BC47"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@View({</w:t>
      </w:r>
    </w:p>
    <w:p w14:paraId="2FA3AA17"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 xml:space="preserve">    directives: [CarComponent],</w:t>
      </w:r>
    </w:p>
    <w:p w14:paraId="34C0F3F8"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 xml:space="preserve">    template: `&lt;car [id]="id"&gt;&lt;/car&gt;`</w:t>
      </w:r>
    </w:p>
    <w:p w14:paraId="695C5319"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w:t>
      </w:r>
    </w:p>
    <w:p w14:paraId="15ECD667"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export default class DashboardComponent {</w:t>
      </w:r>
    </w:p>
    <w:p w14:paraId="39E9EB9C" w14:textId="77777777" w:rsidR="003C5A23" w:rsidRPr="003C5A23" w:rsidRDefault="003C5A23" w:rsidP="003C5A23">
      <w:pPr>
        <w:pStyle w:val="iBodyohneEinzug"/>
        <w:rPr>
          <w:rFonts w:ascii="Courier New" w:hAnsi="Courier New"/>
          <w:sz w:val="14"/>
          <w:szCs w:val="20"/>
          <w:lang w:val="en-US"/>
        </w:rPr>
      </w:pPr>
      <w:r w:rsidRPr="003C5A23">
        <w:rPr>
          <w:rFonts w:ascii="Courier New" w:hAnsi="Courier New"/>
          <w:sz w:val="14"/>
          <w:szCs w:val="20"/>
          <w:lang w:val="en-US"/>
        </w:rPr>
        <w:t xml:space="preserve">    id: string = 'NG-Car 2015';</w:t>
      </w:r>
    </w:p>
    <w:p w14:paraId="5E00905E" w14:textId="77777777" w:rsidR="003C5A23" w:rsidRPr="003C5A23" w:rsidRDefault="003C5A23" w:rsidP="003C5A23">
      <w:pPr>
        <w:pStyle w:val="iBodyohneEinzug"/>
        <w:rPr>
          <w:rFonts w:ascii="Courier New" w:hAnsi="Courier New"/>
          <w:color w:val="FF0000"/>
          <w:sz w:val="14"/>
          <w:szCs w:val="20"/>
        </w:rPr>
      </w:pPr>
      <w:r w:rsidRPr="003C5A23">
        <w:rPr>
          <w:rFonts w:ascii="Courier New" w:hAnsi="Courier New"/>
          <w:sz w:val="14"/>
          <w:szCs w:val="20"/>
        </w:rPr>
        <w:t>}</w:t>
      </w:r>
    </w:p>
    <w:p w14:paraId="56AF580A" w14:textId="77777777" w:rsidR="003C5A23" w:rsidRPr="000B784F" w:rsidRDefault="003C5A23" w:rsidP="003C5A23">
      <w:pPr>
        <w:pStyle w:val="iBodyohneEinzug"/>
        <w:rPr>
          <w:color w:val="FF0000"/>
        </w:rPr>
      </w:pPr>
      <w:r w:rsidRPr="000B784F">
        <w:rPr>
          <w:color w:val="FF0000"/>
        </w:rPr>
        <w:t>((Ende Listingingkasten))</w:t>
      </w:r>
    </w:p>
    <w:p w14:paraId="1FD15512" w14:textId="77777777" w:rsidR="003C5A23" w:rsidRDefault="003C5A23" w:rsidP="003C5A23">
      <w:pPr>
        <w:pStyle w:val="iBody"/>
        <w:ind w:firstLine="0"/>
      </w:pPr>
    </w:p>
    <w:p w14:paraId="3CB95A6C" w14:textId="77777777" w:rsidR="003C5A23" w:rsidRDefault="003C5A23" w:rsidP="003C5A23">
      <w:pPr>
        <w:pStyle w:val="iBody"/>
      </w:pPr>
      <w:r>
        <w:t>Im Wesentlichen wurden drei Anpassungen vorgenommen.</w:t>
      </w:r>
    </w:p>
    <w:p w14:paraId="2DCEB4A2" w14:textId="77777777" w:rsidR="003C5A23" w:rsidRDefault="003C5A23" w:rsidP="003C5A23">
      <w:pPr>
        <w:pStyle w:val="iBody"/>
        <w:ind w:firstLine="0"/>
      </w:pPr>
    </w:p>
    <w:p w14:paraId="6DF464B2" w14:textId="77777777" w:rsidR="003C5A23" w:rsidRPr="000B784F" w:rsidRDefault="003C5A23" w:rsidP="003C5A23">
      <w:pPr>
        <w:pStyle w:val="iBodyohneEinzug"/>
        <w:rPr>
          <w:color w:val="FF0000"/>
        </w:rPr>
      </w:pPr>
      <w:r w:rsidRPr="000B784F">
        <w:rPr>
          <w:color w:val="FF0000"/>
        </w:rPr>
        <w:t>((Aufzählung))</w:t>
      </w:r>
    </w:p>
    <w:p w14:paraId="53C7E332" w14:textId="77777777" w:rsidR="003C5A23" w:rsidRDefault="003C5A23" w:rsidP="003C5A23">
      <w:pPr>
        <w:pStyle w:val="iBody"/>
        <w:ind w:firstLine="0"/>
      </w:pPr>
      <w:r>
        <w:t xml:space="preserve">Über ein weiteres import statement wird </w:t>
      </w:r>
      <w:r>
        <w:rPr>
          <w:i/>
        </w:rPr>
        <w:t xml:space="preserve">CarComponent </w:t>
      </w:r>
      <w:r>
        <w:t>geladen.</w:t>
      </w:r>
    </w:p>
    <w:p w14:paraId="3663C99C" w14:textId="77777777" w:rsidR="003C5A23" w:rsidRDefault="003C5A23" w:rsidP="003C5A23">
      <w:pPr>
        <w:pStyle w:val="iBody"/>
        <w:ind w:firstLine="0"/>
      </w:pPr>
    </w:p>
    <w:p w14:paraId="2D3A3459" w14:textId="77777777" w:rsidR="003C5A23" w:rsidRDefault="003C5A23" w:rsidP="003C5A23">
      <w:pPr>
        <w:pStyle w:val="iBody"/>
        <w:ind w:firstLine="0"/>
      </w:pPr>
      <w:r>
        <w:t xml:space="preserve">@View() wird durch die Eigenschaft `directives` ergänzt, damit </w:t>
      </w:r>
      <w:r w:rsidRPr="003C5A23">
        <w:rPr>
          <w:i/>
        </w:rPr>
        <w:t>CarComponent</w:t>
      </w:r>
      <w:r>
        <w:t xml:space="preserve"> im Template verwendet werden kann.</w:t>
      </w:r>
    </w:p>
    <w:p w14:paraId="2CF70988" w14:textId="77777777" w:rsidR="003C5A23" w:rsidRDefault="003C5A23" w:rsidP="003C5A23">
      <w:pPr>
        <w:pStyle w:val="iBody"/>
        <w:ind w:firstLine="0"/>
      </w:pPr>
    </w:p>
    <w:p w14:paraId="1C358006" w14:textId="77777777" w:rsidR="003C5A23" w:rsidRDefault="003C5A23" w:rsidP="003C5A23">
      <w:pPr>
        <w:pStyle w:val="iBody"/>
        <w:ind w:firstLine="0"/>
      </w:pPr>
      <w:r>
        <w:t xml:space="preserve">Das Feld </w:t>
      </w:r>
      <w:r w:rsidRPr="003C5A23">
        <w:rPr>
          <w:i/>
        </w:rPr>
        <w:t>id</w:t>
      </w:r>
      <w:r>
        <w:t xml:space="preserve"> wird and die gleichnamige Eigenschaft der </w:t>
      </w:r>
      <w:r w:rsidRPr="003C5A23">
        <w:rPr>
          <w:i/>
        </w:rPr>
        <w:t>CarComponent</w:t>
      </w:r>
      <w:r>
        <w:t xml:space="preserve"> gebunden (Hierbei handelt es sich um ein Porperty-Binding).</w:t>
      </w:r>
    </w:p>
    <w:p w14:paraId="4B7D22F2" w14:textId="77777777" w:rsidR="003C5A23" w:rsidRPr="000B784F" w:rsidRDefault="003C5A23" w:rsidP="003C5A23">
      <w:pPr>
        <w:pStyle w:val="iBodyohneEinzug"/>
        <w:rPr>
          <w:color w:val="FF0000"/>
        </w:rPr>
      </w:pPr>
      <w:r w:rsidRPr="000B784F">
        <w:rPr>
          <w:color w:val="FF0000"/>
        </w:rPr>
        <w:t>((</w:t>
      </w:r>
      <w:r>
        <w:rPr>
          <w:color w:val="FF0000"/>
        </w:rPr>
        <w:t xml:space="preserve">Ende </w:t>
      </w:r>
      <w:r w:rsidRPr="000B784F">
        <w:rPr>
          <w:color w:val="FF0000"/>
        </w:rPr>
        <w:t>Aufzählung))</w:t>
      </w:r>
    </w:p>
    <w:p w14:paraId="1AB283AB" w14:textId="77777777" w:rsidR="003C5A23" w:rsidRDefault="003C5A23" w:rsidP="003C5A23">
      <w:pPr>
        <w:pStyle w:val="iBody"/>
      </w:pPr>
    </w:p>
    <w:p w14:paraId="4D720439" w14:textId="77777777" w:rsidR="003C5A23" w:rsidRDefault="003C5A23" w:rsidP="003C5A23">
      <w:pPr>
        <w:pStyle w:val="iBody"/>
        <w:ind w:firstLine="0"/>
      </w:pPr>
      <w:r>
        <w:t>So wurde über die Datenbindung die erste Interaktion zwischen zwei Komponenten realisiert.</w:t>
      </w:r>
    </w:p>
    <w:p w14:paraId="2A18D507" w14:textId="77777777" w:rsidR="003C5A23" w:rsidRDefault="003C5A23" w:rsidP="003C5A23">
      <w:pPr>
        <w:pStyle w:val="iBody"/>
        <w:ind w:firstLine="0"/>
      </w:pPr>
    </w:p>
    <w:p w14:paraId="15B12A9D" w14:textId="77777777" w:rsidR="003C5A23" w:rsidRDefault="003C5A23" w:rsidP="00EC04AB">
      <w:pPr>
        <w:pStyle w:val="iZwiti"/>
        <w:outlineLvl w:val="0"/>
      </w:pPr>
      <w:r w:rsidRPr="003C5A23">
        <w:t>Input- und Output-Properties</w:t>
      </w:r>
    </w:p>
    <w:p w14:paraId="48BC7DEF" w14:textId="77777777" w:rsidR="003C5A23" w:rsidRDefault="003C5A23" w:rsidP="003C5A23">
      <w:pPr>
        <w:pStyle w:val="iBodyohneEinzug"/>
      </w:pPr>
      <w:r>
        <w:t>Input- und Output-Properties sind Eigenschaften die die API einer Angular-Komponente beschreiben. Über Inputs werden Informationen an eine Komponente übergeben. Mit Outputs kommuniziert die Komponente Änderungen nach außen.</w:t>
      </w:r>
    </w:p>
    <w:p w14:paraId="02381CCF" w14:textId="44B9CDE5" w:rsidR="003C5A23" w:rsidRDefault="00EC04AB" w:rsidP="003C5A23">
      <w:pPr>
        <w:pStyle w:val="iBodyohneEinzug"/>
      </w:pPr>
      <w:r>
        <w:t xml:space="preserve">Inputs werden durch </w:t>
      </w:r>
      <w:r w:rsidR="003C5A23" w:rsidRPr="003C5A23">
        <w:rPr>
          <w:i/>
        </w:rPr>
        <w:t>Property-Bindin</w:t>
      </w:r>
      <w:r>
        <w:rPr>
          <w:i/>
        </w:rPr>
        <w:t>gs</w:t>
      </w:r>
      <w:r w:rsidR="003C5A23">
        <w:t xml:space="preserve"> beschrieben. Outputs können über </w:t>
      </w:r>
      <w:r w:rsidR="003C5A23" w:rsidRPr="003C5A23">
        <w:rPr>
          <w:i/>
        </w:rPr>
        <w:t>Event-Bindings</w:t>
      </w:r>
      <w:r w:rsidR="003C5A23">
        <w:t xml:space="preserve"> abonniert werden.</w:t>
      </w:r>
    </w:p>
    <w:p w14:paraId="3DB5E2A7" w14:textId="77777777" w:rsidR="003C5A23" w:rsidRPr="003C5A23" w:rsidRDefault="003C5A23" w:rsidP="003C5A23">
      <w:pPr>
        <w:pStyle w:val="iBody"/>
      </w:pPr>
    </w:p>
    <w:p w14:paraId="05C4F604" w14:textId="77777777" w:rsidR="003C5A23" w:rsidRDefault="003C5A23" w:rsidP="00EC04AB">
      <w:pPr>
        <w:pStyle w:val="iZwiti"/>
        <w:outlineLvl w:val="0"/>
      </w:pPr>
      <w:r w:rsidRPr="003C5A23">
        <w:lastRenderedPageBreak/>
        <w:t>Property-Bindings</w:t>
      </w:r>
    </w:p>
    <w:p w14:paraId="701EBDA9" w14:textId="77777777" w:rsidR="003C5A23" w:rsidRDefault="003C5A23" w:rsidP="003C5A23">
      <w:pPr>
        <w:pStyle w:val="iBodyohneEinzug"/>
      </w:pPr>
      <w:r w:rsidRPr="003C5A23">
        <w:t>Mit Properties werden einer Komponente Daten übermittelt.</w:t>
      </w:r>
    </w:p>
    <w:p w14:paraId="665EDDCD" w14:textId="77777777" w:rsidR="003C5A23" w:rsidRDefault="003C5A23" w:rsidP="003C5A23">
      <w:pPr>
        <w:pStyle w:val="iBody"/>
        <w:keepNext/>
      </w:pPr>
      <w:r>
        <w:rPr>
          <w:noProof/>
        </w:rPr>
        <w:drawing>
          <wp:inline distT="0" distB="0" distL="0" distR="0" wp14:anchorId="448B4AA8" wp14:editId="2EBBF1DD">
            <wp:extent cx="3876675" cy="2390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flows-in.png"/>
                    <pic:cNvPicPr/>
                  </pic:nvPicPr>
                  <pic:blipFill>
                    <a:blip r:embed="rId8">
                      <a:extLst>
                        <a:ext uri="{28A0092B-C50C-407E-A947-70E740481C1C}">
                          <a14:useLocalDpi xmlns:a14="http://schemas.microsoft.com/office/drawing/2010/main" val="0"/>
                        </a:ext>
                      </a:extLst>
                    </a:blip>
                    <a:stretch>
                      <a:fillRect/>
                    </a:stretch>
                  </pic:blipFill>
                  <pic:spPr>
                    <a:xfrm>
                      <a:off x="0" y="0"/>
                      <a:ext cx="3876675" cy="2390775"/>
                    </a:xfrm>
                    <a:prstGeom prst="rect">
                      <a:avLst/>
                    </a:prstGeom>
                  </pic:spPr>
                </pic:pic>
              </a:graphicData>
            </a:graphic>
          </wp:inline>
        </w:drawing>
      </w:r>
    </w:p>
    <w:p w14:paraId="606FE068" w14:textId="77777777" w:rsidR="003C5A23" w:rsidRDefault="003C5A23" w:rsidP="00EC04AB">
      <w:pPr>
        <w:pStyle w:val="Caption"/>
        <w:outlineLvl w:val="0"/>
      </w:pPr>
      <w:r>
        <w:t xml:space="preserve">Abbildung </w:t>
      </w:r>
      <w:r w:rsidR="008D4661">
        <w:fldChar w:fldCharType="begin"/>
      </w:r>
      <w:r w:rsidR="008D4661">
        <w:instrText xml:space="preserve"> SEQ Abbildung \* ARABIC </w:instrText>
      </w:r>
      <w:r w:rsidR="008D4661">
        <w:fldChar w:fldCharType="separate"/>
      </w:r>
      <w:r w:rsidR="00E23FAB">
        <w:rPr>
          <w:noProof/>
        </w:rPr>
        <w:t>2</w:t>
      </w:r>
      <w:r w:rsidR="008D4661">
        <w:rPr>
          <w:noProof/>
        </w:rPr>
        <w:fldChar w:fldCharType="end"/>
      </w:r>
      <w:r>
        <w:t xml:space="preserve"> Daten an eine Komponente übergeben (Property-Binding)</w:t>
      </w:r>
    </w:p>
    <w:p w14:paraId="3F00D4F1" w14:textId="479618BB" w:rsidR="003C5A23" w:rsidRDefault="003C5A23" w:rsidP="003C5A23">
      <w:pPr>
        <w:pStyle w:val="iBody"/>
        <w:ind w:firstLine="0"/>
      </w:pPr>
      <w:r w:rsidRPr="003C5A23">
        <w:t>Property-Bindgins zeichnen si</w:t>
      </w:r>
      <w:r w:rsidR="00EC04AB">
        <w:t>ch durch eckige Klammern aus (</w:t>
      </w:r>
      <w:r w:rsidRPr="003C5A23">
        <w:rPr>
          <w:i/>
        </w:rPr>
        <w:t>[id]</w:t>
      </w:r>
      <w:r w:rsidRPr="003C5A23">
        <w:t>)</w:t>
      </w:r>
    </w:p>
    <w:p w14:paraId="1DF5EF41" w14:textId="77777777" w:rsidR="003C5A23" w:rsidRDefault="003C5A23" w:rsidP="003C5A23">
      <w:pPr>
        <w:pStyle w:val="iBody"/>
        <w:ind w:firstLine="0"/>
      </w:pPr>
    </w:p>
    <w:p w14:paraId="7EE851F2" w14:textId="77777777" w:rsidR="003C5A23" w:rsidRPr="008D4661" w:rsidRDefault="003C5A23" w:rsidP="003C5A23">
      <w:pPr>
        <w:pStyle w:val="iListing"/>
      </w:pPr>
      <w:r w:rsidRPr="008D4661">
        <w:t>&lt;car [id]="id"&gt;&lt;/car&gt;</w:t>
      </w:r>
    </w:p>
    <w:p w14:paraId="319CC01A" w14:textId="77777777" w:rsidR="003C5A23" w:rsidRPr="008D4661" w:rsidRDefault="003C5A23" w:rsidP="003C5A23">
      <w:pPr>
        <w:pStyle w:val="iBody"/>
        <w:ind w:firstLine="0"/>
      </w:pPr>
    </w:p>
    <w:p w14:paraId="658283C7" w14:textId="77777777" w:rsidR="003C5A23" w:rsidRDefault="003C5A23" w:rsidP="003C5A23">
      <w:pPr>
        <w:pStyle w:val="iBody"/>
        <w:ind w:firstLine="0"/>
      </w:pPr>
      <w:r w:rsidRPr="003C5A23">
        <w:t>Anstatt eckiger Klammern können Property-Bindings auch mit der vollständigen Syntax `</w:t>
      </w:r>
      <w:r w:rsidRPr="003C5A23">
        <w:rPr>
          <w:i/>
        </w:rPr>
        <w:t>bind-{property-name}="{</w:t>
      </w:r>
      <w:r w:rsidR="004C1BA7">
        <w:rPr>
          <w:i/>
        </w:rPr>
        <w:t>expression</w:t>
      </w:r>
      <w:r w:rsidRPr="003C5A23">
        <w:rPr>
          <w:i/>
        </w:rPr>
        <w:t>}"</w:t>
      </w:r>
      <w:r w:rsidRPr="003C5A23">
        <w:t>` beschrieben werden.</w:t>
      </w:r>
    </w:p>
    <w:p w14:paraId="5B065D6E" w14:textId="77777777" w:rsidR="00ED521B" w:rsidRDefault="00ED521B" w:rsidP="003C5A23">
      <w:pPr>
        <w:pStyle w:val="iBody"/>
        <w:ind w:firstLine="0"/>
      </w:pPr>
    </w:p>
    <w:p w14:paraId="1E3B33A2" w14:textId="77777777" w:rsidR="003C5A23" w:rsidRPr="00ED521B" w:rsidRDefault="00ED521B" w:rsidP="00ED521B">
      <w:pPr>
        <w:pStyle w:val="iListing"/>
        <w:rPr>
          <w:lang w:val="en-US"/>
        </w:rPr>
      </w:pPr>
      <w:r w:rsidRPr="00ED521B">
        <w:rPr>
          <w:lang w:val="en-US"/>
        </w:rPr>
        <w:t>&lt;car bind-id="id"&gt;&lt;/car&gt;</w:t>
      </w:r>
    </w:p>
    <w:p w14:paraId="60388C31" w14:textId="77777777" w:rsidR="003C5A23" w:rsidRPr="00ED521B" w:rsidRDefault="00ED521B" w:rsidP="00EC04AB">
      <w:pPr>
        <w:pStyle w:val="iZwiti"/>
        <w:outlineLvl w:val="0"/>
      </w:pPr>
      <w:r w:rsidRPr="00ED521B">
        <w:t>Event-Bindings</w:t>
      </w:r>
    </w:p>
    <w:p w14:paraId="7467126F" w14:textId="77777777" w:rsidR="00ED521B" w:rsidRDefault="00ED521B" w:rsidP="00ED521B">
      <w:pPr>
        <w:pStyle w:val="iBodyohneEinzug"/>
      </w:pPr>
      <w:r w:rsidRPr="00ED521B">
        <w:t>Events bieten die Möglichkeit auf Veränderungen einer Komponente zu reagieren. Sie bieten einer Komponente die Möglichkeit mit ihrer Außenwelt zu kommunizieren.</w:t>
      </w:r>
    </w:p>
    <w:p w14:paraId="313B15F9" w14:textId="77777777" w:rsidR="00ED521B" w:rsidRDefault="00ED521B" w:rsidP="00ED521B">
      <w:pPr>
        <w:pStyle w:val="iBody"/>
        <w:keepNext/>
      </w:pPr>
      <w:r>
        <w:rPr>
          <w:noProof/>
        </w:rPr>
        <w:drawing>
          <wp:inline distT="0" distB="0" distL="0" distR="0" wp14:anchorId="7B3A7529" wp14:editId="0CADA9D9">
            <wp:extent cx="5105400" cy="2390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flows-out.png"/>
                    <pic:cNvPicPr/>
                  </pic:nvPicPr>
                  <pic:blipFill>
                    <a:blip r:embed="rId9">
                      <a:extLst>
                        <a:ext uri="{28A0092B-C50C-407E-A947-70E740481C1C}">
                          <a14:useLocalDpi xmlns:a14="http://schemas.microsoft.com/office/drawing/2010/main" val="0"/>
                        </a:ext>
                      </a:extLst>
                    </a:blip>
                    <a:stretch>
                      <a:fillRect/>
                    </a:stretch>
                  </pic:blipFill>
                  <pic:spPr>
                    <a:xfrm>
                      <a:off x="0" y="0"/>
                      <a:ext cx="5105400" cy="2390775"/>
                    </a:xfrm>
                    <a:prstGeom prst="rect">
                      <a:avLst/>
                    </a:prstGeom>
                  </pic:spPr>
                </pic:pic>
              </a:graphicData>
            </a:graphic>
          </wp:inline>
        </w:drawing>
      </w:r>
    </w:p>
    <w:p w14:paraId="42C6CFCB" w14:textId="77777777" w:rsidR="00ED521B" w:rsidRPr="00ED521B" w:rsidRDefault="00ED521B" w:rsidP="00EC04AB">
      <w:pPr>
        <w:pStyle w:val="Caption"/>
        <w:outlineLvl w:val="0"/>
      </w:pPr>
      <w:r>
        <w:t xml:space="preserve">Abbildung </w:t>
      </w:r>
      <w:r w:rsidR="008D4661">
        <w:fldChar w:fldCharType="begin"/>
      </w:r>
      <w:r w:rsidR="008D4661">
        <w:instrText xml:space="preserve"> SEQ Abbildung \* ARABIC </w:instrText>
      </w:r>
      <w:r w:rsidR="008D4661">
        <w:fldChar w:fldCharType="separate"/>
      </w:r>
      <w:r w:rsidR="00E23FAB">
        <w:rPr>
          <w:noProof/>
        </w:rPr>
        <w:t>3</w:t>
      </w:r>
      <w:r w:rsidR="008D4661">
        <w:rPr>
          <w:noProof/>
        </w:rPr>
        <w:fldChar w:fldCharType="end"/>
      </w:r>
      <w:r>
        <w:t xml:space="preserve"> Zustandsänderungen innerhalb einer Komponente publizieren</w:t>
      </w:r>
    </w:p>
    <w:p w14:paraId="601E6C85" w14:textId="7B563D3B" w:rsidR="00ED521B" w:rsidRDefault="00ED521B">
      <w:pPr>
        <w:pStyle w:val="iBodyohneEinzug"/>
      </w:pPr>
      <w:r w:rsidRPr="00ED521B">
        <w:t xml:space="preserve">Event-Bindings zeichnen </w:t>
      </w:r>
      <w:r w:rsidR="00EC04AB">
        <w:t xml:space="preserve">sich durch runde Klammern aus ( </w:t>
      </w:r>
      <w:r w:rsidRPr="00ED521B">
        <w:rPr>
          <w:i/>
        </w:rPr>
        <w:t>(damaged)</w:t>
      </w:r>
      <w:r w:rsidR="00EC04AB">
        <w:rPr>
          <w:i/>
        </w:rPr>
        <w:t xml:space="preserve"> </w:t>
      </w:r>
      <w:r w:rsidRPr="00ED521B">
        <w:t>). Sie triggern die Ausführung eines Statements.</w:t>
      </w:r>
    </w:p>
    <w:p w14:paraId="0A3618FD" w14:textId="77777777" w:rsidR="00ED521B" w:rsidRPr="00ED521B" w:rsidRDefault="00ED521B" w:rsidP="00ED521B">
      <w:pPr>
        <w:pStyle w:val="iBody"/>
      </w:pPr>
    </w:p>
    <w:p w14:paraId="58696040" w14:textId="77777777" w:rsidR="00ED521B" w:rsidRPr="008D4661" w:rsidRDefault="00ED521B" w:rsidP="00ED521B">
      <w:pPr>
        <w:pStyle w:val="iListing"/>
      </w:pPr>
      <w:r w:rsidRPr="008D4661">
        <w:t>&lt;car (damaged)="report(damage)"&gt;&lt;/car&gt;</w:t>
      </w:r>
    </w:p>
    <w:p w14:paraId="5D9E55E2" w14:textId="77777777" w:rsidR="00ED521B" w:rsidRDefault="00ED521B">
      <w:pPr>
        <w:pStyle w:val="iBodyohneEinzug"/>
      </w:pPr>
    </w:p>
    <w:p w14:paraId="1E51A8C1" w14:textId="77777777" w:rsidR="00ED521B" w:rsidRDefault="00ED521B" w:rsidP="00ED521B">
      <w:pPr>
        <w:pStyle w:val="iBodyohneEinzug"/>
      </w:pPr>
      <w:r w:rsidRPr="00ED521B">
        <w:lastRenderedPageBreak/>
        <w:t>Auch für diese Syntax existiert eine längere Syntax in der Form `</w:t>
      </w:r>
      <w:r w:rsidRPr="00ED521B">
        <w:rPr>
          <w:i/>
        </w:rPr>
        <w:t>on-{event-name}="{statement}"</w:t>
      </w:r>
      <w:r w:rsidRPr="00ED521B">
        <w:t>`</w:t>
      </w:r>
    </w:p>
    <w:p w14:paraId="3DC3ABEF" w14:textId="77777777" w:rsidR="00ED521B" w:rsidRPr="00ED521B" w:rsidRDefault="00ED521B" w:rsidP="00ED521B">
      <w:pPr>
        <w:pStyle w:val="iBody"/>
      </w:pPr>
    </w:p>
    <w:p w14:paraId="16A7D607" w14:textId="77777777" w:rsidR="00ED521B" w:rsidRPr="00ED521B" w:rsidRDefault="00ED521B" w:rsidP="00ED521B">
      <w:pPr>
        <w:pStyle w:val="iListing"/>
        <w:rPr>
          <w:lang w:val="en-US"/>
        </w:rPr>
      </w:pPr>
      <w:r w:rsidRPr="00ED521B">
        <w:rPr>
          <w:lang w:val="en-US"/>
        </w:rPr>
        <w:t>&lt;car on-damaged="report(damage)"&gt;&lt;/car&gt;</w:t>
      </w:r>
    </w:p>
    <w:p w14:paraId="3FCA9B17" w14:textId="77777777" w:rsidR="00ED521B" w:rsidRPr="008D4661" w:rsidRDefault="00ED521B">
      <w:pPr>
        <w:pStyle w:val="iBodyohneEinzug"/>
        <w:rPr>
          <w:lang w:val="en-US"/>
        </w:rPr>
      </w:pPr>
    </w:p>
    <w:p w14:paraId="5AACA54F" w14:textId="258F600E" w:rsidR="00ED521B" w:rsidRDefault="00ED521B">
      <w:pPr>
        <w:pStyle w:val="iBodyohneEinzug"/>
      </w:pPr>
      <w:r w:rsidRPr="00ED521B">
        <w:t xml:space="preserve">Um solch ein Event aus einer Komponente heraus zu erzeugen, wird der Dekorator </w:t>
      </w:r>
      <w:r w:rsidRPr="00ED521B">
        <w:rPr>
          <w:i/>
        </w:rPr>
        <w:t>@Output()</w:t>
      </w:r>
      <w:r w:rsidRPr="00ED521B">
        <w:t xml:space="preserve"> verwendet. Das</w:t>
      </w:r>
      <w:r w:rsidR="00EC04AB">
        <w:t xml:space="preserve"> dazugehörige Property ist ein </w:t>
      </w:r>
      <w:r w:rsidRPr="00ED521B">
        <w:rPr>
          <w:i/>
        </w:rPr>
        <w:t>EventEmitter</w:t>
      </w:r>
      <w:r w:rsidRPr="00ED521B">
        <w:t>, der Ereignisse auslösen kann.</w:t>
      </w:r>
    </w:p>
    <w:p w14:paraId="2C4EAD61" w14:textId="77777777" w:rsidR="00ED521B" w:rsidRPr="008D4661" w:rsidRDefault="00ED521B" w:rsidP="00ED521B">
      <w:pPr>
        <w:pStyle w:val="iBody"/>
        <w:ind w:firstLine="0"/>
        <w:rPr>
          <w:color w:val="FF0000"/>
        </w:rPr>
      </w:pPr>
    </w:p>
    <w:p w14:paraId="615E285F" w14:textId="77777777" w:rsidR="00ED521B" w:rsidRPr="00ED521B" w:rsidRDefault="00ED521B" w:rsidP="00ED521B">
      <w:pPr>
        <w:pStyle w:val="iBody"/>
        <w:ind w:firstLine="0"/>
      </w:pPr>
      <w:r w:rsidRPr="00ED521B">
        <w:rPr>
          <w:color w:val="FF0000"/>
        </w:rPr>
        <w:t>((Listingkasten))</w:t>
      </w:r>
    </w:p>
    <w:p w14:paraId="743F9EF3" w14:textId="77777777" w:rsidR="00ED521B" w:rsidRPr="00ED521B" w:rsidRDefault="00ED521B" w:rsidP="00ED521B">
      <w:pPr>
        <w:pStyle w:val="iTabBalken"/>
      </w:pPr>
      <w:r w:rsidRPr="00ED521B">
        <w:t>Listing 4: Ereignisse innerhalb einer Komponente auslösen</w:t>
      </w:r>
    </w:p>
    <w:p w14:paraId="47C1B355" w14:textId="77777777" w:rsidR="00ED521B" w:rsidRPr="00ED521B" w:rsidRDefault="00ED521B" w:rsidP="00ED521B">
      <w:pPr>
        <w:pStyle w:val="iBodyohneEinzug"/>
        <w:rPr>
          <w:rFonts w:ascii="Courier New" w:hAnsi="Courier New"/>
          <w:sz w:val="14"/>
          <w:szCs w:val="20"/>
          <w:lang w:val="en-US"/>
        </w:rPr>
      </w:pPr>
      <w:r w:rsidRPr="00ED521B">
        <w:rPr>
          <w:rFonts w:ascii="Courier New" w:hAnsi="Courier New"/>
          <w:sz w:val="14"/>
          <w:szCs w:val="20"/>
          <w:lang w:val="en-US"/>
        </w:rPr>
        <w:t>// car.component.ts</w:t>
      </w:r>
    </w:p>
    <w:p w14:paraId="6D09A2D0" w14:textId="77777777" w:rsidR="00ED521B" w:rsidRPr="00ED521B" w:rsidRDefault="00ED521B" w:rsidP="00ED521B">
      <w:pPr>
        <w:pStyle w:val="iBodyohneEinzug"/>
        <w:rPr>
          <w:rFonts w:ascii="Courier New" w:hAnsi="Courier New"/>
          <w:sz w:val="14"/>
          <w:szCs w:val="20"/>
          <w:lang w:val="en-US"/>
        </w:rPr>
      </w:pPr>
      <w:r w:rsidRPr="00ED521B">
        <w:rPr>
          <w:rFonts w:ascii="Courier New" w:hAnsi="Courier New"/>
          <w:sz w:val="14"/>
          <w:szCs w:val="20"/>
          <w:lang w:val="en-US"/>
        </w:rPr>
        <w:t>import { EventEmitter } from 'angular2/angular2';</w:t>
      </w:r>
    </w:p>
    <w:p w14:paraId="25B7E4B9" w14:textId="77777777" w:rsidR="00ED521B" w:rsidRPr="00ED521B" w:rsidRDefault="00ED521B" w:rsidP="00ED521B">
      <w:pPr>
        <w:pStyle w:val="iBodyohneEinzug"/>
        <w:rPr>
          <w:rFonts w:ascii="Courier New" w:hAnsi="Courier New"/>
          <w:sz w:val="14"/>
          <w:szCs w:val="20"/>
          <w:lang w:val="en-US"/>
        </w:rPr>
      </w:pPr>
    </w:p>
    <w:p w14:paraId="1ACE5B0F" w14:textId="77777777" w:rsidR="00ED521B" w:rsidRPr="00ED521B" w:rsidRDefault="00ED521B" w:rsidP="00ED521B">
      <w:pPr>
        <w:pStyle w:val="iBodyohneEinzug"/>
        <w:rPr>
          <w:rFonts w:ascii="Courier New" w:hAnsi="Courier New"/>
          <w:sz w:val="14"/>
          <w:szCs w:val="20"/>
          <w:lang w:val="en-US"/>
        </w:rPr>
      </w:pPr>
      <w:r w:rsidRPr="00ED521B">
        <w:rPr>
          <w:rFonts w:ascii="Courier New" w:hAnsi="Courier New"/>
          <w:sz w:val="14"/>
          <w:szCs w:val="20"/>
          <w:lang w:val="en-US"/>
        </w:rPr>
        <w:t>@Component({ /* ... */ })</w:t>
      </w:r>
    </w:p>
    <w:p w14:paraId="79881DB8" w14:textId="77777777" w:rsidR="00ED521B" w:rsidRPr="00ED521B" w:rsidRDefault="00ED521B" w:rsidP="00ED521B">
      <w:pPr>
        <w:pStyle w:val="iBodyohneEinzug"/>
        <w:rPr>
          <w:rFonts w:ascii="Courier New" w:hAnsi="Courier New"/>
          <w:sz w:val="14"/>
          <w:szCs w:val="20"/>
          <w:lang w:val="en-US"/>
        </w:rPr>
      </w:pPr>
      <w:r w:rsidRPr="00ED521B">
        <w:rPr>
          <w:rFonts w:ascii="Courier New" w:hAnsi="Courier New"/>
          <w:sz w:val="14"/>
          <w:szCs w:val="20"/>
          <w:lang w:val="en-US"/>
        </w:rPr>
        <w:t>class CarComponent() {</w:t>
      </w:r>
    </w:p>
    <w:p w14:paraId="75E922C9" w14:textId="77777777" w:rsidR="00ED521B" w:rsidRPr="00ED521B" w:rsidRDefault="00ED521B" w:rsidP="00ED521B">
      <w:pPr>
        <w:pStyle w:val="iBodyohneEinzug"/>
        <w:rPr>
          <w:rFonts w:ascii="Courier New" w:hAnsi="Courier New"/>
          <w:sz w:val="14"/>
          <w:szCs w:val="20"/>
          <w:lang w:val="en-US"/>
        </w:rPr>
      </w:pPr>
      <w:r w:rsidRPr="00ED521B">
        <w:rPr>
          <w:rFonts w:ascii="Courier New" w:hAnsi="Courier New"/>
          <w:sz w:val="14"/>
          <w:szCs w:val="20"/>
          <w:lang w:val="en-US"/>
        </w:rPr>
        <w:t xml:space="preserve">  @Input() id:string;</w:t>
      </w:r>
    </w:p>
    <w:p w14:paraId="0BE87E78" w14:textId="77777777" w:rsidR="00ED521B" w:rsidRPr="00ED521B" w:rsidRDefault="00ED521B" w:rsidP="00ED521B">
      <w:pPr>
        <w:pStyle w:val="iBodyohneEinzug"/>
        <w:rPr>
          <w:rFonts w:ascii="Courier New" w:hAnsi="Courier New"/>
          <w:sz w:val="14"/>
          <w:szCs w:val="20"/>
          <w:lang w:val="en-US"/>
        </w:rPr>
      </w:pPr>
      <w:r w:rsidRPr="00ED521B">
        <w:rPr>
          <w:rFonts w:ascii="Courier New" w:hAnsi="Courier New"/>
          <w:sz w:val="14"/>
          <w:szCs w:val="20"/>
          <w:lang w:val="en-US"/>
        </w:rPr>
        <w:t xml:space="preserve">  @Output() damaged:EventEmitter = new EventEmitter();</w:t>
      </w:r>
    </w:p>
    <w:p w14:paraId="71488866" w14:textId="77777777" w:rsidR="00ED521B" w:rsidRPr="00ED521B" w:rsidRDefault="00ED521B" w:rsidP="00ED521B">
      <w:pPr>
        <w:pStyle w:val="iBodyohneEinzug"/>
        <w:rPr>
          <w:rFonts w:ascii="Courier New" w:hAnsi="Courier New"/>
          <w:sz w:val="14"/>
          <w:szCs w:val="20"/>
          <w:lang w:val="en-US"/>
        </w:rPr>
      </w:pPr>
    </w:p>
    <w:p w14:paraId="06A5A3D9" w14:textId="77777777" w:rsidR="00ED521B" w:rsidRPr="00ED521B" w:rsidRDefault="00ED521B" w:rsidP="00ED521B">
      <w:pPr>
        <w:pStyle w:val="iBodyohneEinzug"/>
        <w:rPr>
          <w:rFonts w:ascii="Courier New" w:hAnsi="Courier New"/>
          <w:sz w:val="14"/>
          <w:szCs w:val="20"/>
          <w:lang w:val="en-US"/>
        </w:rPr>
      </w:pPr>
      <w:r w:rsidRPr="00ED521B">
        <w:rPr>
          <w:rFonts w:ascii="Courier New" w:hAnsi="Courier New"/>
          <w:sz w:val="14"/>
          <w:szCs w:val="20"/>
          <w:lang w:val="en-US"/>
        </w:rPr>
        <w:t xml:space="preserve">  reportDamage() {</w:t>
      </w:r>
    </w:p>
    <w:p w14:paraId="1B8B79CD" w14:textId="77777777" w:rsidR="00ED521B" w:rsidRPr="00ED521B" w:rsidRDefault="00ED521B" w:rsidP="00ED521B">
      <w:pPr>
        <w:pStyle w:val="iBodyohneEinzug"/>
        <w:rPr>
          <w:rFonts w:ascii="Courier New" w:hAnsi="Courier New"/>
          <w:sz w:val="14"/>
          <w:szCs w:val="20"/>
          <w:lang w:val="en-US"/>
        </w:rPr>
      </w:pPr>
      <w:r w:rsidRPr="00ED521B">
        <w:rPr>
          <w:rFonts w:ascii="Courier New" w:hAnsi="Courier New"/>
          <w:sz w:val="14"/>
          <w:szCs w:val="20"/>
          <w:lang w:val="en-US"/>
        </w:rPr>
        <w:t xml:space="preserve">    // Event auslösen</w:t>
      </w:r>
    </w:p>
    <w:p w14:paraId="50CC6944" w14:textId="77777777" w:rsidR="00ED521B" w:rsidRPr="00ED521B" w:rsidRDefault="00ED521B" w:rsidP="00ED521B">
      <w:pPr>
        <w:pStyle w:val="iBodyohneEinzug"/>
        <w:rPr>
          <w:rFonts w:ascii="Courier New" w:hAnsi="Courier New"/>
          <w:sz w:val="14"/>
          <w:szCs w:val="20"/>
          <w:lang w:val="en-US"/>
        </w:rPr>
      </w:pPr>
      <w:r w:rsidRPr="00ED521B">
        <w:rPr>
          <w:rFonts w:ascii="Courier New" w:hAnsi="Courier New"/>
          <w:sz w:val="14"/>
          <w:szCs w:val="20"/>
          <w:lang w:val="en-US"/>
        </w:rPr>
        <w:t xml:space="preserve">    this.damaged.next(this.id);</w:t>
      </w:r>
    </w:p>
    <w:p w14:paraId="4CEF2D98" w14:textId="77777777" w:rsidR="00ED521B" w:rsidRPr="00ED521B" w:rsidRDefault="00ED521B" w:rsidP="00ED521B">
      <w:pPr>
        <w:pStyle w:val="iBodyohneEinzug"/>
        <w:rPr>
          <w:rFonts w:ascii="Courier New" w:hAnsi="Courier New"/>
          <w:sz w:val="14"/>
          <w:szCs w:val="20"/>
        </w:rPr>
      </w:pPr>
      <w:r w:rsidRPr="00ED521B">
        <w:rPr>
          <w:rFonts w:ascii="Courier New" w:hAnsi="Courier New"/>
          <w:sz w:val="14"/>
          <w:szCs w:val="20"/>
          <w:lang w:val="en-US"/>
        </w:rPr>
        <w:t xml:space="preserve">  </w:t>
      </w:r>
      <w:r w:rsidRPr="00ED521B">
        <w:rPr>
          <w:rFonts w:ascii="Courier New" w:hAnsi="Courier New"/>
          <w:sz w:val="14"/>
          <w:szCs w:val="20"/>
        </w:rPr>
        <w:t>}</w:t>
      </w:r>
    </w:p>
    <w:p w14:paraId="0EB4FC89" w14:textId="77777777" w:rsidR="00ED521B" w:rsidRPr="00ED521B" w:rsidRDefault="00ED521B" w:rsidP="00ED521B">
      <w:pPr>
        <w:pStyle w:val="iBodyohneEinzug"/>
        <w:rPr>
          <w:rFonts w:ascii="Courier New" w:hAnsi="Courier New"/>
          <w:color w:val="FF0000"/>
          <w:sz w:val="14"/>
          <w:szCs w:val="20"/>
        </w:rPr>
      </w:pPr>
      <w:r w:rsidRPr="00ED521B">
        <w:rPr>
          <w:rFonts w:ascii="Courier New" w:hAnsi="Courier New"/>
          <w:sz w:val="14"/>
          <w:szCs w:val="20"/>
        </w:rPr>
        <w:t>}</w:t>
      </w:r>
    </w:p>
    <w:p w14:paraId="5048BEDA" w14:textId="77777777" w:rsidR="00ED521B" w:rsidRPr="000B784F" w:rsidRDefault="00ED521B" w:rsidP="00ED521B">
      <w:pPr>
        <w:pStyle w:val="iBodyohneEinzug"/>
        <w:rPr>
          <w:color w:val="FF0000"/>
        </w:rPr>
      </w:pPr>
      <w:r w:rsidRPr="000B784F">
        <w:rPr>
          <w:color w:val="FF0000"/>
        </w:rPr>
        <w:t>((Ende Listingingkasten))</w:t>
      </w:r>
    </w:p>
    <w:p w14:paraId="11CE9C0C" w14:textId="77777777" w:rsidR="00ED521B" w:rsidRDefault="00ED521B" w:rsidP="00ED521B">
      <w:pPr>
        <w:pStyle w:val="iBody"/>
        <w:ind w:firstLine="0"/>
      </w:pPr>
    </w:p>
    <w:p w14:paraId="3E452C96" w14:textId="1D8130D8" w:rsidR="00ED521B" w:rsidRDefault="00ED521B" w:rsidP="00ED521B">
      <w:pPr>
        <w:pStyle w:val="iBody"/>
        <w:ind w:firstLine="0"/>
      </w:pPr>
      <w:r w:rsidRPr="00ED521B">
        <w:t xml:space="preserve">Neben der Verwendung runder Klammern, können Event-Bindings auch mit dem Ausdruck </w:t>
      </w:r>
      <w:r w:rsidRPr="00ED521B">
        <w:rPr>
          <w:i/>
        </w:rPr>
        <w:t>on-{Event-Name}="{callback()}"</w:t>
      </w:r>
      <w:r w:rsidRPr="00ED521B">
        <w:t xml:space="preserve"> deklariert werden.</w:t>
      </w:r>
    </w:p>
    <w:p w14:paraId="7ECC411E" w14:textId="77777777" w:rsidR="00ED521B" w:rsidRDefault="00ED521B" w:rsidP="00ED521B">
      <w:pPr>
        <w:pStyle w:val="iBody"/>
        <w:ind w:firstLine="0"/>
      </w:pPr>
    </w:p>
    <w:p w14:paraId="7CEB18CD" w14:textId="77777777" w:rsidR="00E23FAB" w:rsidRPr="00E23FAB" w:rsidRDefault="00E23FAB" w:rsidP="00E23FAB">
      <w:pPr>
        <w:pStyle w:val="iListing"/>
        <w:rPr>
          <w:lang w:val="en-US"/>
        </w:rPr>
      </w:pPr>
      <w:r w:rsidRPr="00E23FAB">
        <w:rPr>
          <w:lang w:val="en-US"/>
        </w:rPr>
        <w:t>&lt;car on-damaged="report(damage)"&gt;&lt;/car&gt;</w:t>
      </w:r>
    </w:p>
    <w:p w14:paraId="622368E1" w14:textId="77777777" w:rsidR="00E23FAB" w:rsidRPr="00E23FAB" w:rsidRDefault="00E23FAB">
      <w:pPr>
        <w:pStyle w:val="iBodyohneEinzug"/>
        <w:rPr>
          <w:lang w:val="en-US"/>
        </w:rPr>
      </w:pPr>
    </w:p>
    <w:p w14:paraId="037B7C0C" w14:textId="7583E05E" w:rsidR="00E23FAB" w:rsidRDefault="00E23FAB">
      <w:pPr>
        <w:pStyle w:val="iBodyohneEinzug"/>
      </w:pPr>
      <w:r w:rsidRPr="00E23FAB">
        <w:t>In der Dashboard Komponente muss lediglich eine Methode ergänzt werden, di</w:t>
      </w:r>
      <w:r w:rsidR="00EC04AB">
        <w:t xml:space="preserve">e nach dem Ausläsen des Events </w:t>
      </w:r>
      <w:r w:rsidRPr="00E23FAB">
        <w:rPr>
          <w:i/>
        </w:rPr>
        <w:t>(damaged)</w:t>
      </w:r>
      <w:r w:rsidRPr="00E23FAB">
        <w:t>, ausgeführt wird.</w:t>
      </w:r>
    </w:p>
    <w:p w14:paraId="335298F3" w14:textId="77777777" w:rsidR="00E23FAB" w:rsidRPr="00E23FAB" w:rsidRDefault="00E23FAB" w:rsidP="00E23FAB">
      <w:pPr>
        <w:pStyle w:val="iBody"/>
      </w:pPr>
    </w:p>
    <w:p w14:paraId="02C26BC9" w14:textId="77777777" w:rsidR="00E23FAB" w:rsidRPr="00ED521B" w:rsidRDefault="00E23FAB" w:rsidP="00E23FAB">
      <w:pPr>
        <w:pStyle w:val="iBody"/>
        <w:ind w:firstLine="0"/>
      </w:pPr>
      <w:r w:rsidRPr="00ED521B">
        <w:rPr>
          <w:color w:val="FF0000"/>
        </w:rPr>
        <w:t>((Listingkasten))</w:t>
      </w:r>
    </w:p>
    <w:p w14:paraId="77ADB8C3" w14:textId="77777777" w:rsidR="00E23FAB" w:rsidRPr="00ED521B" w:rsidRDefault="00E23FAB" w:rsidP="00E23FAB">
      <w:pPr>
        <w:pStyle w:val="iTabBalken"/>
      </w:pPr>
      <w:r w:rsidRPr="00ED521B">
        <w:t xml:space="preserve">Listing </w:t>
      </w:r>
      <w:r>
        <w:t>5</w:t>
      </w:r>
      <w:r w:rsidRPr="00ED521B">
        <w:t xml:space="preserve">: </w:t>
      </w:r>
      <w:r>
        <w:t>Auf Ereignisse einer Komponente reagieren</w:t>
      </w:r>
    </w:p>
    <w:p w14:paraId="5E95FA44" w14:textId="77777777" w:rsidR="00E23FAB" w:rsidRPr="00E23FAB" w:rsidRDefault="00E23FAB" w:rsidP="00E23FAB">
      <w:pPr>
        <w:pStyle w:val="iBodyohneEinzug"/>
        <w:rPr>
          <w:rFonts w:ascii="Courier New" w:hAnsi="Courier New"/>
          <w:sz w:val="14"/>
          <w:szCs w:val="20"/>
          <w:lang w:val="en-US"/>
        </w:rPr>
      </w:pPr>
      <w:r w:rsidRPr="00E23FAB">
        <w:rPr>
          <w:rFonts w:ascii="Courier New" w:hAnsi="Courier New"/>
          <w:sz w:val="14"/>
          <w:szCs w:val="20"/>
          <w:lang w:val="en-US"/>
        </w:rPr>
        <w:t>// dashboard.component.ts</w:t>
      </w:r>
    </w:p>
    <w:p w14:paraId="3AAEE2FD" w14:textId="77777777" w:rsidR="00E23FAB" w:rsidRPr="00E23FAB" w:rsidRDefault="00E23FAB" w:rsidP="00E23FAB">
      <w:pPr>
        <w:pStyle w:val="iBodyohneEinzug"/>
        <w:rPr>
          <w:rFonts w:ascii="Courier New" w:hAnsi="Courier New"/>
          <w:sz w:val="14"/>
          <w:szCs w:val="20"/>
          <w:lang w:val="en-US"/>
        </w:rPr>
      </w:pPr>
      <w:r w:rsidRPr="00E23FAB">
        <w:rPr>
          <w:rFonts w:ascii="Courier New" w:hAnsi="Courier New"/>
          <w:sz w:val="14"/>
          <w:szCs w:val="20"/>
          <w:lang w:val="en-US"/>
        </w:rPr>
        <w:t>export default class DashboardComponent {</w:t>
      </w:r>
    </w:p>
    <w:p w14:paraId="6246C70B" w14:textId="77777777" w:rsidR="00E23FAB" w:rsidRPr="00E23FAB" w:rsidRDefault="00E23FAB" w:rsidP="00E23FAB">
      <w:pPr>
        <w:pStyle w:val="iBodyohneEinzug"/>
        <w:rPr>
          <w:rFonts w:ascii="Courier New" w:hAnsi="Courier New"/>
          <w:sz w:val="14"/>
          <w:szCs w:val="20"/>
          <w:lang w:val="en-US"/>
        </w:rPr>
      </w:pPr>
      <w:r w:rsidRPr="00E23FAB">
        <w:rPr>
          <w:rFonts w:ascii="Courier New" w:hAnsi="Courier New"/>
          <w:sz w:val="14"/>
          <w:szCs w:val="20"/>
          <w:lang w:val="en-US"/>
        </w:rPr>
        <w:t xml:space="preserve">    /* ... */</w:t>
      </w:r>
    </w:p>
    <w:p w14:paraId="504EE79B" w14:textId="77777777" w:rsidR="00E23FAB" w:rsidRPr="00E23FAB" w:rsidRDefault="00E23FAB" w:rsidP="00E23FAB">
      <w:pPr>
        <w:pStyle w:val="iBodyohneEinzug"/>
        <w:rPr>
          <w:rFonts w:ascii="Courier New" w:hAnsi="Courier New"/>
          <w:sz w:val="14"/>
          <w:szCs w:val="20"/>
          <w:lang w:val="en-US"/>
        </w:rPr>
      </w:pPr>
      <w:r w:rsidRPr="00E23FAB">
        <w:rPr>
          <w:rFonts w:ascii="Courier New" w:hAnsi="Courier New"/>
          <w:sz w:val="14"/>
          <w:szCs w:val="20"/>
          <w:lang w:val="en-US"/>
        </w:rPr>
        <w:t xml:space="preserve">    notifyCarDamaged() {</w:t>
      </w:r>
    </w:p>
    <w:p w14:paraId="7E1813C0" w14:textId="77777777" w:rsidR="00E23FAB" w:rsidRPr="00E23FAB" w:rsidRDefault="00E23FAB" w:rsidP="00E23FAB">
      <w:pPr>
        <w:pStyle w:val="iBodyohneEinzug"/>
        <w:rPr>
          <w:rFonts w:ascii="Courier New" w:hAnsi="Courier New"/>
          <w:sz w:val="14"/>
          <w:szCs w:val="20"/>
          <w:lang w:val="en-US"/>
        </w:rPr>
      </w:pPr>
      <w:r w:rsidRPr="00E23FAB">
        <w:rPr>
          <w:rFonts w:ascii="Courier New" w:hAnsi="Courier New"/>
          <w:sz w:val="14"/>
          <w:szCs w:val="20"/>
          <w:lang w:val="en-US"/>
        </w:rPr>
        <w:t xml:space="preserve">        this.totalDamages++;</w:t>
      </w:r>
    </w:p>
    <w:p w14:paraId="7CBAA2E9" w14:textId="77777777" w:rsidR="00E23FAB" w:rsidRPr="00E23FAB" w:rsidRDefault="00E23FAB" w:rsidP="00E23FAB">
      <w:pPr>
        <w:pStyle w:val="iBodyohneEinzug"/>
        <w:rPr>
          <w:rFonts w:ascii="Courier New" w:hAnsi="Courier New"/>
          <w:sz w:val="14"/>
          <w:szCs w:val="20"/>
          <w:lang w:val="en-US"/>
        </w:rPr>
      </w:pPr>
      <w:r w:rsidRPr="00E23FAB">
        <w:rPr>
          <w:rFonts w:ascii="Courier New" w:hAnsi="Courier New"/>
          <w:sz w:val="14"/>
          <w:szCs w:val="20"/>
          <w:lang w:val="en-US"/>
        </w:rPr>
        <w:t xml:space="preserve">    }</w:t>
      </w:r>
    </w:p>
    <w:p w14:paraId="1F08AFB8" w14:textId="77777777" w:rsidR="00E23FAB" w:rsidRDefault="00E23FAB" w:rsidP="00E23FAB">
      <w:pPr>
        <w:pStyle w:val="iBodyohneEinzug"/>
        <w:rPr>
          <w:rFonts w:ascii="Courier New" w:hAnsi="Courier New"/>
          <w:color w:val="FF0000"/>
          <w:sz w:val="14"/>
          <w:szCs w:val="20"/>
          <w:lang w:val="en-US"/>
        </w:rPr>
      </w:pPr>
      <w:r w:rsidRPr="00E23FAB">
        <w:rPr>
          <w:rFonts w:ascii="Courier New" w:hAnsi="Courier New"/>
          <w:sz w:val="14"/>
          <w:szCs w:val="20"/>
          <w:lang w:val="en-US"/>
        </w:rPr>
        <w:t>}</w:t>
      </w:r>
    </w:p>
    <w:p w14:paraId="2B49EF0D" w14:textId="77777777" w:rsidR="00E23FAB" w:rsidRPr="00E23FAB" w:rsidRDefault="00E23FAB" w:rsidP="00E23FAB">
      <w:pPr>
        <w:pStyle w:val="iBodyohneEinzug"/>
        <w:rPr>
          <w:color w:val="FF0000"/>
          <w:lang w:val="en-US"/>
        </w:rPr>
      </w:pPr>
      <w:r w:rsidRPr="00E23FAB">
        <w:rPr>
          <w:color w:val="FF0000"/>
          <w:lang w:val="en-US"/>
        </w:rPr>
        <w:t>((Ende Listingingkasten))</w:t>
      </w:r>
    </w:p>
    <w:p w14:paraId="4E648AF5" w14:textId="77777777" w:rsidR="00E23FAB" w:rsidRPr="00E23FAB" w:rsidRDefault="00E23FAB" w:rsidP="00E23FAB">
      <w:pPr>
        <w:pStyle w:val="iBody"/>
        <w:ind w:firstLine="0"/>
        <w:rPr>
          <w:lang w:val="en-US"/>
        </w:rPr>
      </w:pPr>
    </w:p>
    <w:p w14:paraId="0233AC8E" w14:textId="77777777" w:rsidR="00E23FAB" w:rsidRDefault="00E23FAB" w:rsidP="00E23FAB">
      <w:pPr>
        <w:pStyle w:val="iBody"/>
        <w:ind w:firstLine="0"/>
      </w:pPr>
      <w:r w:rsidRPr="00E23FAB">
        <w:t>In diesem Fall wird im Dashboard die Anzahl der gemeldeten Schadensfälle zusammengezählt.</w:t>
      </w:r>
    </w:p>
    <w:p w14:paraId="136F6502" w14:textId="77777777" w:rsidR="00E23FAB" w:rsidRDefault="00E23FAB" w:rsidP="00E23FAB">
      <w:pPr>
        <w:pStyle w:val="iBody"/>
        <w:ind w:firstLine="0"/>
      </w:pPr>
    </w:p>
    <w:p w14:paraId="3382B1A8" w14:textId="77777777" w:rsidR="00E23FAB" w:rsidRDefault="00E23FAB" w:rsidP="00E23FAB">
      <w:pPr>
        <w:pStyle w:val="iBody"/>
        <w:keepNext/>
        <w:ind w:firstLine="0"/>
      </w:pPr>
      <w:r>
        <w:rPr>
          <w:noProof/>
        </w:rPr>
        <w:lastRenderedPageBreak/>
        <w:drawing>
          <wp:inline distT="0" distB="0" distL="0" distR="0" wp14:anchorId="7D59985C" wp14:editId="7136F9E7">
            <wp:extent cx="3677163" cy="24006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screenshot-02.png"/>
                    <pic:cNvPicPr/>
                  </pic:nvPicPr>
                  <pic:blipFill>
                    <a:blip r:embed="rId10">
                      <a:extLst>
                        <a:ext uri="{28A0092B-C50C-407E-A947-70E740481C1C}">
                          <a14:useLocalDpi xmlns:a14="http://schemas.microsoft.com/office/drawing/2010/main" val="0"/>
                        </a:ext>
                      </a:extLst>
                    </a:blip>
                    <a:stretch>
                      <a:fillRect/>
                    </a:stretch>
                  </pic:blipFill>
                  <pic:spPr>
                    <a:xfrm>
                      <a:off x="0" y="0"/>
                      <a:ext cx="3677163" cy="2400635"/>
                    </a:xfrm>
                    <a:prstGeom prst="rect">
                      <a:avLst/>
                    </a:prstGeom>
                  </pic:spPr>
                </pic:pic>
              </a:graphicData>
            </a:graphic>
          </wp:inline>
        </w:drawing>
      </w:r>
    </w:p>
    <w:p w14:paraId="37E63FCA" w14:textId="77777777" w:rsidR="00E23FAB" w:rsidRDefault="00E23FAB" w:rsidP="00EC04AB">
      <w:pPr>
        <w:pStyle w:val="Caption"/>
        <w:outlineLvl w:val="0"/>
        <w:rPr>
          <w:noProof/>
        </w:rPr>
      </w:pPr>
      <w:r>
        <w:t xml:space="preserve">Abbildung </w:t>
      </w:r>
      <w:r w:rsidR="008D4661">
        <w:fldChar w:fldCharType="begin"/>
      </w:r>
      <w:r w:rsidR="008D4661">
        <w:instrText xml:space="preserve"> SEQ Abbildung \* ARABIC </w:instrText>
      </w:r>
      <w:r w:rsidR="008D4661">
        <w:fldChar w:fldCharType="separate"/>
      </w:r>
      <w:r>
        <w:rPr>
          <w:noProof/>
        </w:rPr>
        <w:t>4</w:t>
      </w:r>
      <w:r w:rsidR="008D4661">
        <w:rPr>
          <w:noProof/>
        </w:rPr>
        <w:fldChar w:fldCharType="end"/>
      </w:r>
      <w:r>
        <w:t xml:space="preserve"> Anzeige der Anzahl aller erfassten Sc</w:t>
      </w:r>
      <w:r>
        <w:rPr>
          <w:noProof/>
        </w:rPr>
        <w:t>häden</w:t>
      </w:r>
    </w:p>
    <w:p w14:paraId="172A0659" w14:textId="77777777" w:rsidR="00E23FAB" w:rsidRDefault="00E23FAB" w:rsidP="00E23FAB">
      <w:pPr>
        <w:pStyle w:val="iZwiti"/>
        <w:rPr>
          <w:lang w:val="en-US"/>
        </w:rPr>
      </w:pPr>
      <w:r w:rsidRPr="00E23FAB">
        <w:rPr>
          <w:lang w:val="en-US"/>
        </w:rPr>
        <w:t>Two-Way Bindings mit `[(</w:t>
      </w:r>
      <w:r w:rsidRPr="00E23FAB">
        <w:rPr>
          <w:i/>
          <w:lang w:val="en-US"/>
        </w:rPr>
        <w:t>ng-model</w:t>
      </w:r>
      <w:r>
        <w:rPr>
          <w:i/>
          <w:lang w:val="en-US"/>
        </w:rPr>
        <w:t>)]</w:t>
      </w:r>
      <w:r w:rsidRPr="00E23FAB">
        <w:rPr>
          <w:lang w:val="en-US"/>
        </w:rPr>
        <w:t>`</w:t>
      </w:r>
    </w:p>
    <w:p w14:paraId="42422F44" w14:textId="77777777" w:rsidR="00E23FAB" w:rsidRPr="00E23FAB" w:rsidRDefault="00E23FAB" w:rsidP="00E23FAB">
      <w:pPr>
        <w:pStyle w:val="iBodyohneEinzug"/>
        <w:rPr>
          <w:lang w:val="en-US"/>
        </w:rPr>
      </w:pPr>
    </w:p>
    <w:p w14:paraId="001C209E" w14:textId="3FE365CF" w:rsidR="00E23FAB" w:rsidRPr="00E23FAB" w:rsidRDefault="00E23FAB" w:rsidP="00E23FAB">
      <w:pPr>
        <w:pStyle w:val="iBody"/>
        <w:ind w:firstLine="0"/>
        <w:rPr>
          <w:rStyle w:val="Emphasis"/>
        </w:rPr>
      </w:pPr>
      <w:r w:rsidRPr="00E23FAB">
        <w:rPr>
          <w:rStyle w:val="Emphasis"/>
          <w:b/>
        </w:rPr>
        <w:t>ACHTUNG</w:t>
      </w:r>
      <w:r w:rsidR="00EC04AB">
        <w:rPr>
          <w:rStyle w:val="Emphasis"/>
        </w:rPr>
        <w:t xml:space="preserve"> Um die Direktive </w:t>
      </w:r>
      <w:r w:rsidRPr="00E23FAB">
        <w:rPr>
          <w:rStyle w:val="Emphasis"/>
        </w:rPr>
        <w:t>[(</w:t>
      </w:r>
      <w:r w:rsidR="00EC04AB">
        <w:rPr>
          <w:rStyle w:val="Emphasis"/>
        </w:rPr>
        <w:t>ng-model)]</w:t>
      </w:r>
      <w:r w:rsidRPr="00E23FAB">
        <w:rPr>
          <w:rStyle w:val="Emphasis"/>
        </w:rPr>
        <w:t xml:space="preserve"> zu verwenden, muss vorher das Modul { FORM_DIRECTIVES } importiert werden.</w:t>
      </w:r>
    </w:p>
    <w:p w14:paraId="521C09DD" w14:textId="77777777" w:rsidR="00E23FAB" w:rsidRDefault="00E23FAB" w:rsidP="00E23FAB">
      <w:pPr>
        <w:pStyle w:val="iBody"/>
        <w:ind w:firstLine="0"/>
      </w:pPr>
    </w:p>
    <w:p w14:paraId="18B35388" w14:textId="77777777" w:rsidR="00BD421E" w:rsidRDefault="00BD421E" w:rsidP="00E23FAB">
      <w:pPr>
        <w:pStyle w:val="iBody"/>
        <w:ind w:firstLine="0"/>
      </w:pPr>
      <w:r w:rsidRPr="00BD421E">
        <w:t>Aus Sicht einer Komponente werden mit Property-Bindings schreibende und den Event-Bindings lesende Operationen spezifiziert. Wie in AngularJS 1.x, ist es auch möglich Zwei-Wege-Bindungen (Two-Way-Bindings) zu realisieren. In der Template-Syntax von Angular 2.0 werden hierfür die Schreibweisen beider Binding-Arten kombiniert.</w:t>
      </w:r>
    </w:p>
    <w:p w14:paraId="32984E04" w14:textId="77777777" w:rsidR="00BD421E" w:rsidRDefault="00BD421E" w:rsidP="00E23FAB">
      <w:pPr>
        <w:pStyle w:val="iBody"/>
        <w:ind w:firstLine="0"/>
      </w:pPr>
    </w:p>
    <w:p w14:paraId="17F5BF7B" w14:textId="77777777" w:rsidR="00BD421E" w:rsidRDefault="00BD421E" w:rsidP="00BD421E">
      <w:pPr>
        <w:pStyle w:val="iListing"/>
      </w:pPr>
      <w:r w:rsidRPr="00BD421E">
        <w:t>&lt;input [(id)]="id"&gt;</w:t>
      </w:r>
    </w:p>
    <w:p w14:paraId="49BF84DC" w14:textId="77777777" w:rsidR="00BD421E" w:rsidRPr="00E23FAB" w:rsidRDefault="00BD421E" w:rsidP="00E23FAB">
      <w:pPr>
        <w:pStyle w:val="iBody"/>
        <w:ind w:firstLine="0"/>
      </w:pPr>
    </w:p>
    <w:p w14:paraId="5358C815" w14:textId="1587420F" w:rsidR="00915E78" w:rsidRDefault="00915E78" w:rsidP="00915E78">
      <w:pPr>
        <w:pStyle w:val="iBodyohneEinzug"/>
      </w:pPr>
      <w:r>
        <w:t>Die eckigen Klammern legen fest, dass ein gegebener Wert an das &lt;input&gt;-Element gebunden wird. Die runden Klammern machen deutlich, dass Änderungen der Eigenschaft überwacht werden un</w:t>
      </w:r>
      <w:r w:rsidR="00EC04AB">
        <w:t xml:space="preserve">d diese mithilfe der Direktive </w:t>
      </w:r>
      <w:r w:rsidRPr="00915E78">
        <w:rPr>
          <w:i/>
        </w:rPr>
        <w:t>ng-model</w:t>
      </w:r>
      <w:r>
        <w:t xml:space="preserve"> in die Eigenschaft zurückschreiben werden.</w:t>
      </w:r>
    </w:p>
    <w:p w14:paraId="1000B781" w14:textId="77777777" w:rsidR="00915E78" w:rsidRDefault="00915E78" w:rsidP="00915E78">
      <w:pPr>
        <w:pStyle w:val="iBodyohneEinzug"/>
      </w:pPr>
    </w:p>
    <w:p w14:paraId="068C9C98" w14:textId="77777777" w:rsidR="00915E78" w:rsidRDefault="00915E78" w:rsidP="00915E78">
      <w:pPr>
        <w:pStyle w:val="iBodyohneEinzug"/>
      </w:pPr>
      <w:r>
        <w:t>Wie in den vorangehenden Beispielen gibt es auch hier eine alternative Schreibweise.</w:t>
      </w:r>
    </w:p>
    <w:p w14:paraId="5B6026B1" w14:textId="77777777" w:rsidR="00915E78" w:rsidRPr="00915E78" w:rsidRDefault="00915E78" w:rsidP="00915E78">
      <w:pPr>
        <w:pStyle w:val="iBody"/>
      </w:pPr>
    </w:p>
    <w:p w14:paraId="12B94C57" w14:textId="77777777" w:rsidR="00915E78" w:rsidRPr="00915E78" w:rsidRDefault="00915E78" w:rsidP="00915E78">
      <w:pPr>
        <w:pStyle w:val="iListing"/>
        <w:rPr>
          <w:lang w:val="en-US"/>
        </w:rPr>
      </w:pPr>
      <w:r w:rsidRPr="00915E78">
        <w:rPr>
          <w:lang w:val="en-US"/>
        </w:rPr>
        <w:t>&lt;input bindon-ng-model="id"&gt;</w:t>
      </w:r>
    </w:p>
    <w:p w14:paraId="69B258A1" w14:textId="77777777" w:rsidR="00915E78" w:rsidRPr="008D4661" w:rsidRDefault="00915E78">
      <w:pPr>
        <w:pStyle w:val="iBodyohneEinzug"/>
        <w:rPr>
          <w:lang w:val="en-US"/>
        </w:rPr>
      </w:pPr>
    </w:p>
    <w:p w14:paraId="79FF0D13" w14:textId="1833978F" w:rsidR="00915E78" w:rsidRDefault="00915E78">
      <w:pPr>
        <w:pStyle w:val="iBodyohneEinzug"/>
      </w:pPr>
      <w:r w:rsidRPr="00915E78">
        <w:t>Die Zwei-Weg</w:t>
      </w:r>
      <w:r w:rsidR="00EC04AB">
        <w:t xml:space="preserve">e-Bindung lässt sich auch ohne </w:t>
      </w:r>
      <w:r w:rsidRPr="00915E78">
        <w:rPr>
          <w:i/>
        </w:rPr>
        <w:t>ng-model</w:t>
      </w:r>
      <w:r w:rsidRPr="00915E78">
        <w:t xml:space="preserve"> realisieren. Das Markup wird so allerdings etwas komplexer.</w:t>
      </w:r>
    </w:p>
    <w:p w14:paraId="48A58405" w14:textId="77777777" w:rsidR="00915E78" w:rsidRDefault="00915E78">
      <w:pPr>
        <w:pStyle w:val="iBodyohneEinzug"/>
      </w:pPr>
    </w:p>
    <w:p w14:paraId="10C67FDF" w14:textId="77777777" w:rsidR="00915E78" w:rsidRDefault="00915E78" w:rsidP="00915E78">
      <w:pPr>
        <w:pStyle w:val="iListing"/>
      </w:pPr>
      <w:r>
        <w:t>&lt;input</w:t>
      </w:r>
    </w:p>
    <w:p w14:paraId="2A244F80" w14:textId="77777777" w:rsidR="00915E78" w:rsidRDefault="00915E78" w:rsidP="00915E78">
      <w:pPr>
        <w:pStyle w:val="iListing"/>
      </w:pPr>
      <w:r>
        <w:t xml:space="preserve">  [value]="id"</w:t>
      </w:r>
    </w:p>
    <w:p w14:paraId="4E0AB1E6" w14:textId="77777777" w:rsidR="00915E78" w:rsidRPr="00915E78" w:rsidRDefault="00915E78" w:rsidP="00915E78">
      <w:pPr>
        <w:pStyle w:val="iListing"/>
        <w:rPr>
          <w:lang w:val="en-US"/>
        </w:rPr>
      </w:pPr>
      <w:r w:rsidRPr="008D4661">
        <w:t xml:space="preserve">  </w:t>
      </w:r>
      <w:r w:rsidRPr="00915E78">
        <w:rPr>
          <w:lang w:val="en-US"/>
        </w:rPr>
        <w:t>(input)="id=$event.target.value"&gt;</w:t>
      </w:r>
    </w:p>
    <w:p w14:paraId="0B579A93" w14:textId="77777777" w:rsidR="00915E78" w:rsidRPr="00915E78" w:rsidRDefault="00915E78" w:rsidP="00915E78">
      <w:pPr>
        <w:pStyle w:val="iBody"/>
        <w:rPr>
          <w:lang w:val="en-US"/>
        </w:rPr>
      </w:pPr>
    </w:p>
    <w:p w14:paraId="3AD1C0F6" w14:textId="57A64C57" w:rsidR="00915E78" w:rsidRDefault="00EC04AB">
      <w:pPr>
        <w:pStyle w:val="iBodyohneEinzug"/>
      </w:pPr>
      <w:r>
        <w:t xml:space="preserve">Hierbei gibt </w:t>
      </w:r>
      <w:r w:rsidR="00915E78" w:rsidRPr="00915E78">
        <w:rPr>
          <w:i/>
        </w:rPr>
        <w:t>$event</w:t>
      </w:r>
      <w:r w:rsidR="00915E78" w:rsidRPr="00915E78">
        <w:t xml:space="preserve"> Zugriff auf das auslösende Ereignis. Es ist ein natives Javascript-Event. Daher kann dessen API verwendete werden, um auf das betroffene Element zuzugreifen</w:t>
      </w:r>
      <w:r>
        <w:t xml:space="preserve"> und dessen werden auszulesen (</w:t>
      </w:r>
      <w:r w:rsidR="00915E78" w:rsidRPr="00915E78">
        <w:rPr>
          <w:i/>
        </w:rPr>
        <w:t>id=$event.target.value</w:t>
      </w:r>
      <w:r w:rsidR="00915E78" w:rsidRPr="00915E78">
        <w:t>).</w:t>
      </w:r>
    </w:p>
    <w:p w14:paraId="1BE462C1" w14:textId="77777777" w:rsidR="00915E78" w:rsidRDefault="00915E78" w:rsidP="00EC04AB">
      <w:pPr>
        <w:pStyle w:val="iZwiti"/>
        <w:outlineLvl w:val="0"/>
      </w:pPr>
      <w:r w:rsidRPr="00915E78">
        <w:lastRenderedPageBreak/>
        <w:t>Template Referenzen</w:t>
      </w:r>
    </w:p>
    <w:p w14:paraId="23AD413C" w14:textId="77777777" w:rsidR="00915E78" w:rsidRDefault="00915E78" w:rsidP="00915E78">
      <w:pPr>
        <w:pStyle w:val="iBodyohneEinzug"/>
      </w:pPr>
      <w:r w:rsidRPr="00915E78">
        <w:t>Innerhalb eines Templates können Referenzen auf HTML-Elemente, Komponenten und Datenbindungen erzeugt werden, um mit ihnen zu arbeiten.</w:t>
      </w:r>
    </w:p>
    <w:p w14:paraId="48AC5A56" w14:textId="77777777" w:rsidR="00915E78" w:rsidRPr="00915E78" w:rsidRDefault="00915E78" w:rsidP="00915E78">
      <w:pPr>
        <w:pStyle w:val="iBody"/>
      </w:pPr>
    </w:p>
    <w:p w14:paraId="17127048" w14:textId="77777777" w:rsidR="00915E78" w:rsidRPr="008D4661" w:rsidRDefault="00915E78" w:rsidP="00915E78">
      <w:pPr>
        <w:pStyle w:val="iListing"/>
        <w:rPr>
          <w:lang w:val="en-US"/>
        </w:rPr>
      </w:pPr>
      <w:r w:rsidRPr="008D4661">
        <w:rPr>
          <w:lang w:val="en-US"/>
        </w:rPr>
        <w:t>&lt;input #id type="text"/&gt;</w:t>
      </w:r>
    </w:p>
    <w:p w14:paraId="396A483B" w14:textId="77777777" w:rsidR="00915E78" w:rsidRPr="008D4661" w:rsidRDefault="00915E78" w:rsidP="00915E78">
      <w:pPr>
        <w:pStyle w:val="iListing"/>
        <w:rPr>
          <w:lang w:val="en-US"/>
        </w:rPr>
      </w:pPr>
      <w:r w:rsidRPr="008D4661">
        <w:rPr>
          <w:lang w:val="en-US"/>
        </w:rPr>
        <w:t>{{ id.value }}</w:t>
      </w:r>
    </w:p>
    <w:p w14:paraId="3D61E39D" w14:textId="77777777" w:rsidR="00915E78" w:rsidRPr="008D4661" w:rsidRDefault="00915E78">
      <w:pPr>
        <w:pStyle w:val="iBodyohneEinzug"/>
        <w:rPr>
          <w:lang w:val="en-US"/>
        </w:rPr>
      </w:pPr>
    </w:p>
    <w:p w14:paraId="6F65D241" w14:textId="77777777" w:rsidR="00915E78" w:rsidRDefault="00915E78">
      <w:pPr>
        <w:pStyle w:val="iBodyohneEinzug"/>
      </w:pPr>
      <w:r w:rsidRPr="00915E78">
        <w:t xml:space="preserve">Das Binding </w:t>
      </w:r>
      <w:r w:rsidRPr="00915E78">
        <w:rPr>
          <w:i/>
        </w:rPr>
        <w:t>{{ id.value }}</w:t>
      </w:r>
      <w:r w:rsidRPr="00915E78">
        <w:t xml:space="preserve"> macht deutlich, dass die lokale Referenz das HTML-Element referenziert und nicht nur dessen Wert.</w:t>
      </w:r>
    </w:p>
    <w:p w14:paraId="303FE7BF" w14:textId="77777777" w:rsidR="00915E78" w:rsidRDefault="00915E78" w:rsidP="00915E78">
      <w:pPr>
        <w:pStyle w:val="iBodyohneEinzug"/>
      </w:pPr>
    </w:p>
    <w:p w14:paraId="1EAA6607" w14:textId="2A12A6B6" w:rsidR="00915E78" w:rsidRDefault="00915E78" w:rsidP="00915E78">
      <w:pPr>
        <w:pStyle w:val="iBody"/>
        <w:ind w:firstLine="0"/>
      </w:pPr>
      <w:r w:rsidRPr="00915E78">
        <w:t xml:space="preserve">Anstatt der </w:t>
      </w:r>
      <w:r w:rsidRPr="00915E78">
        <w:rPr>
          <w:i/>
        </w:rPr>
        <w:t>#</w:t>
      </w:r>
      <w:r w:rsidRPr="00915E78">
        <w:t xml:space="preserve"> können lokale </w:t>
      </w:r>
      <w:r>
        <w:t>Referenzen</w:t>
      </w:r>
      <w:r w:rsidR="00EC04AB">
        <w:t xml:space="preserve"> auch mit dem Prefix </w:t>
      </w:r>
      <w:r w:rsidRPr="00915E78">
        <w:rPr>
          <w:i/>
        </w:rPr>
        <w:t>var-</w:t>
      </w:r>
      <w:r w:rsidRPr="00915E78">
        <w:t xml:space="preserve"> deklariert werden.</w:t>
      </w:r>
    </w:p>
    <w:p w14:paraId="0A18D3A4" w14:textId="77777777" w:rsidR="00915E78" w:rsidRDefault="00915E78" w:rsidP="00915E78">
      <w:pPr>
        <w:pStyle w:val="iBody"/>
      </w:pPr>
    </w:p>
    <w:p w14:paraId="757BFDC9" w14:textId="77777777" w:rsidR="00915E78" w:rsidRPr="00915E78" w:rsidRDefault="00915E78" w:rsidP="00915E78">
      <w:pPr>
        <w:pStyle w:val="iListing"/>
        <w:rPr>
          <w:lang w:val="en-US"/>
        </w:rPr>
      </w:pPr>
      <w:r w:rsidRPr="00915E78">
        <w:rPr>
          <w:lang w:val="en-US"/>
        </w:rPr>
        <w:t>&lt;input var-id type="text"/&gt;</w:t>
      </w:r>
    </w:p>
    <w:p w14:paraId="30C4059A" w14:textId="77777777" w:rsidR="00915E78" w:rsidRDefault="00915E78" w:rsidP="00915E78">
      <w:pPr>
        <w:pStyle w:val="iListing"/>
      </w:pPr>
      <w:r>
        <w:t>{{ id }}</w:t>
      </w:r>
    </w:p>
    <w:p w14:paraId="6B17A8E7" w14:textId="77777777" w:rsidR="00915E78" w:rsidRPr="00915E78" w:rsidRDefault="00915E78" w:rsidP="00915E78">
      <w:pPr>
        <w:pStyle w:val="iBody"/>
      </w:pPr>
    </w:p>
    <w:p w14:paraId="05B79C75" w14:textId="10B72E0A" w:rsidR="00915E78" w:rsidRDefault="00915E78">
      <w:pPr>
        <w:pStyle w:val="iBodyohneEinzug"/>
      </w:pPr>
      <w:r w:rsidRPr="00915E78">
        <w:t>Lokale Referenzen auf Komponenten unterscheiden syntaktisch n</w:t>
      </w:r>
      <w:r w:rsidR="00EC04AB">
        <w:t>icht im Vergleich zu den HTML-El</w:t>
      </w:r>
      <w:r w:rsidRPr="00915E78">
        <w:t>ementen. Zusätzlich können die Methoden der Komponente genutzt werden, um so mit ihr zu interagieren.</w:t>
      </w:r>
    </w:p>
    <w:p w14:paraId="6FF9F5C4" w14:textId="77777777" w:rsidR="00915E78" w:rsidRDefault="00915E78" w:rsidP="00915E78">
      <w:pPr>
        <w:pStyle w:val="iBody"/>
      </w:pPr>
    </w:p>
    <w:p w14:paraId="6356420F" w14:textId="77777777" w:rsidR="00915E78" w:rsidRPr="008D4661" w:rsidRDefault="00915E78" w:rsidP="00915E78">
      <w:pPr>
        <w:pStyle w:val="iListing"/>
        <w:rPr>
          <w:lang w:val="en-US"/>
        </w:rPr>
      </w:pPr>
      <w:r w:rsidRPr="008D4661">
        <w:rPr>
          <w:lang w:val="en-US"/>
        </w:rPr>
        <w:t>&lt;car #car&gt;&lt;/car&gt;</w:t>
      </w:r>
    </w:p>
    <w:p w14:paraId="7F311BFA" w14:textId="5E4AB357" w:rsidR="00915E78" w:rsidRPr="00915E78" w:rsidRDefault="00C46BE7" w:rsidP="00915E78">
      <w:pPr>
        <w:pStyle w:val="iListing"/>
        <w:rPr>
          <w:lang w:val="en-US"/>
        </w:rPr>
      </w:pPr>
      <w:r>
        <w:rPr>
          <w:lang w:val="en-US"/>
        </w:rPr>
        <w:t>&lt;button (click)="car.getTankCapa</w:t>
      </w:r>
      <w:r w:rsidR="00915E78" w:rsidRPr="00915E78">
        <w:rPr>
          <w:lang w:val="en-US"/>
        </w:rPr>
        <w:t>city()"&gt;Get tank capacity&lt;/button&gt;</w:t>
      </w:r>
    </w:p>
    <w:p w14:paraId="1A0B408E" w14:textId="77777777" w:rsidR="00915E78" w:rsidRPr="00915E78" w:rsidRDefault="00915E78" w:rsidP="00915E78">
      <w:pPr>
        <w:pStyle w:val="iBody"/>
        <w:rPr>
          <w:lang w:val="en-US"/>
        </w:rPr>
      </w:pPr>
    </w:p>
    <w:p w14:paraId="3CB84F71" w14:textId="4FA5AE1A" w:rsidR="00915E78" w:rsidRDefault="00915E78">
      <w:pPr>
        <w:pStyle w:val="iBodyohneEinzug"/>
      </w:pPr>
      <w:r w:rsidRPr="00915E78">
        <w:t>Lokale Referenzen können auch auf Objekte zeigen. Im folgenden Beispiel wir</w:t>
      </w:r>
      <w:r w:rsidR="00EC04AB">
        <w:t xml:space="preserve">d der Platzhalte </w:t>
      </w:r>
      <w:r w:rsidRPr="00EC04AB">
        <w:rPr>
          <w:i/>
        </w:rPr>
        <w:t>#c</w:t>
      </w:r>
      <w:r w:rsidRPr="00915E78">
        <w:t xml:space="preserve"> genutzt, </w:t>
      </w:r>
      <w:r w:rsidR="00EC04AB">
        <w:t xml:space="preserve">um für jedes Element der Liste </w:t>
      </w:r>
      <w:r w:rsidRPr="00915E78">
        <w:rPr>
          <w:i/>
        </w:rPr>
        <w:t>cars</w:t>
      </w:r>
      <w:r w:rsidR="00EC04AB">
        <w:t xml:space="preserve"> die Komponente </w:t>
      </w:r>
      <w:r w:rsidRPr="00915E78">
        <w:rPr>
          <w:i/>
        </w:rPr>
        <w:t>Ca</w:t>
      </w:r>
      <w:r w:rsidR="00EC04AB">
        <w:rPr>
          <w:i/>
        </w:rPr>
        <w:t>r</w:t>
      </w:r>
      <w:r>
        <w:t xml:space="preserve"> </w:t>
      </w:r>
      <w:r w:rsidRPr="00915E78">
        <w:t>zu rendern.</w:t>
      </w:r>
    </w:p>
    <w:p w14:paraId="05CC8350" w14:textId="77777777" w:rsidR="00915E78" w:rsidRDefault="00915E78">
      <w:pPr>
        <w:pStyle w:val="iBodyohneEinzug"/>
      </w:pPr>
    </w:p>
    <w:p w14:paraId="11D63EB3" w14:textId="77777777" w:rsidR="00915E78" w:rsidRPr="00915E78" w:rsidRDefault="00915E78" w:rsidP="00915E78">
      <w:pPr>
        <w:pStyle w:val="iListing"/>
        <w:rPr>
          <w:lang w:val="en-US"/>
        </w:rPr>
      </w:pPr>
      <w:r w:rsidRPr="00915E78">
        <w:rPr>
          <w:lang w:val="en-US"/>
        </w:rPr>
        <w:t>&lt;car *ng-for="#c in cars" [model]="c"&gt;</w:t>
      </w:r>
    </w:p>
    <w:p w14:paraId="63301A10" w14:textId="77777777" w:rsidR="00915E78" w:rsidRDefault="00915E78" w:rsidP="00915E78">
      <w:pPr>
        <w:pStyle w:val="iBody"/>
        <w:rPr>
          <w:lang w:val="en-US"/>
        </w:rPr>
      </w:pPr>
    </w:p>
    <w:p w14:paraId="4764CB21" w14:textId="66D6C930" w:rsidR="00915E78" w:rsidRDefault="00EC04AB" w:rsidP="00915E78">
      <w:pPr>
        <w:pStyle w:val="iBody"/>
        <w:ind w:firstLine="0"/>
        <w:rPr>
          <w:rStyle w:val="Emphasis"/>
        </w:rPr>
      </w:pPr>
      <w:r>
        <w:rPr>
          <w:rStyle w:val="Emphasis"/>
        </w:rPr>
        <w:t>Bei dem Stern *</w:t>
      </w:r>
      <w:r w:rsidR="00915E78" w:rsidRPr="00915E78">
        <w:rPr>
          <w:rStyle w:val="Emphasis"/>
        </w:rPr>
        <w:t xml:space="preserve"> vor der ng-for Direktive handelt es sich um eine Kurzschreibweise. Näheres erfahren Sie im nächsten Abschnitt.</w:t>
      </w:r>
    </w:p>
    <w:p w14:paraId="00D17960" w14:textId="77777777" w:rsidR="00915E78" w:rsidRDefault="00915E78" w:rsidP="00915E78">
      <w:pPr>
        <w:pStyle w:val="iBody"/>
        <w:ind w:firstLine="0"/>
        <w:rPr>
          <w:rStyle w:val="Emphasis"/>
        </w:rPr>
      </w:pPr>
    </w:p>
    <w:p w14:paraId="7F29F6D1" w14:textId="77777777" w:rsidR="00915E78" w:rsidRDefault="00915E78" w:rsidP="00915E78">
      <w:pPr>
        <w:pStyle w:val="iZwiti"/>
        <w:rPr>
          <w:rStyle w:val="Emphasis"/>
        </w:rPr>
      </w:pPr>
      <w:r w:rsidRPr="00915E78">
        <w:rPr>
          <w:rStyle w:val="Emphasis"/>
        </w:rPr>
        <w:t xml:space="preserve">* und </w:t>
      </w:r>
      <w:r>
        <w:rPr>
          <w:rStyle w:val="Emphasis"/>
        </w:rPr>
        <w:t>&lt;</w:t>
      </w:r>
      <w:r w:rsidRPr="00915E78">
        <w:rPr>
          <w:rStyle w:val="Emphasis"/>
        </w:rPr>
        <w:t>template</w:t>
      </w:r>
      <w:r>
        <w:rPr>
          <w:rStyle w:val="Emphasis"/>
        </w:rPr>
        <w:t>&gt;</w:t>
      </w:r>
    </w:p>
    <w:p w14:paraId="07EEB0CF" w14:textId="77777777" w:rsidR="00915E78" w:rsidRPr="00915E78" w:rsidRDefault="00915E78" w:rsidP="00915E78">
      <w:pPr>
        <w:pStyle w:val="iBodyohneEinzug"/>
      </w:pPr>
    </w:p>
    <w:p w14:paraId="6B019E08" w14:textId="2F32197A" w:rsidR="00915E78" w:rsidRDefault="00EC04AB" w:rsidP="00915E78">
      <w:pPr>
        <w:pStyle w:val="iBodyohneEinzug"/>
      </w:pPr>
      <w:r>
        <w:t xml:space="preserve">Direktiven wie </w:t>
      </w:r>
      <w:r w:rsidR="00915E78" w:rsidRPr="00915E78">
        <w:rPr>
          <w:i/>
        </w:rPr>
        <w:t>ng-for</w:t>
      </w:r>
      <w:r>
        <w:t xml:space="preserve">, </w:t>
      </w:r>
      <w:r w:rsidR="00915E78" w:rsidRPr="00915E78">
        <w:rPr>
          <w:i/>
        </w:rPr>
        <w:t>ng-i</w:t>
      </w:r>
      <w:r>
        <w:rPr>
          <w:i/>
        </w:rPr>
        <w:t>f</w:t>
      </w:r>
      <w:r>
        <w:t xml:space="preserve"> und </w:t>
      </w:r>
      <w:r w:rsidR="00915E78" w:rsidRPr="00915E78">
        <w:rPr>
          <w:i/>
        </w:rPr>
        <w:t>ng-switch</w:t>
      </w:r>
      <w:r w:rsidR="00915E78" w:rsidRPr="00915E78">
        <w:t xml:space="preserve"> we</w:t>
      </w:r>
      <w:r>
        <w:t xml:space="preserve">rden zusammen mit einem Stern </w:t>
      </w:r>
      <w:r w:rsidR="00915E78" w:rsidRPr="00915E78">
        <w:rPr>
          <w:i/>
        </w:rPr>
        <w:t>*</w:t>
      </w:r>
      <w:r w:rsidR="00915E78" w:rsidRPr="00915E78">
        <w:t xml:space="preserve"> verwendet. Diese Direktiven werden strukturelle Direktiven (</w:t>
      </w:r>
      <w:r w:rsidR="00915E78" w:rsidRPr="00915E78">
        <w:rPr>
          <w:i/>
        </w:rPr>
        <w:t>Structural Directives</w:t>
      </w:r>
      <w:r w:rsidR="00915E78" w:rsidRPr="00915E78">
        <w:t>) genannt, da sie DOM-Elemente hinzufügen oder entfernen.</w:t>
      </w:r>
    </w:p>
    <w:p w14:paraId="381898E2" w14:textId="77777777" w:rsidR="00915E78" w:rsidRDefault="00915E78" w:rsidP="00915E78">
      <w:pPr>
        <w:pStyle w:val="iBody"/>
        <w:ind w:firstLine="0"/>
      </w:pPr>
    </w:p>
    <w:p w14:paraId="22ADF93C" w14:textId="77777777" w:rsidR="00915E78" w:rsidRPr="00915E78" w:rsidRDefault="00915E78" w:rsidP="00915E78">
      <w:pPr>
        <w:pStyle w:val="iListing"/>
        <w:rPr>
          <w:lang w:val="en-US"/>
        </w:rPr>
      </w:pPr>
      <w:r w:rsidRPr="00915E78">
        <w:rPr>
          <w:lang w:val="en-US"/>
        </w:rPr>
        <w:t>&lt;div *ng-if="totalDamages &gt; 0"&gt;{{ totalDamages }}&lt;/div&gt;</w:t>
      </w:r>
    </w:p>
    <w:p w14:paraId="073F3231" w14:textId="77777777" w:rsidR="00915E78" w:rsidRPr="00915E78" w:rsidRDefault="00915E78" w:rsidP="00915E78">
      <w:pPr>
        <w:pStyle w:val="iBody"/>
        <w:ind w:firstLine="0"/>
        <w:rPr>
          <w:rStyle w:val="Emphasis"/>
          <w:lang w:val="en-US"/>
        </w:rPr>
      </w:pPr>
    </w:p>
    <w:p w14:paraId="1E75288B" w14:textId="45AEF7C6" w:rsidR="00182A27" w:rsidRDefault="00182A27" w:rsidP="00182A27">
      <w:pPr>
        <w:pStyle w:val="iBodyohneEinzug"/>
      </w:pPr>
      <w:r>
        <w:t xml:space="preserve">In diesem Beispiel wird die Anzahl aller gemeldeten Schäden nur dann im </w:t>
      </w:r>
      <w:r w:rsidR="00EC04AB">
        <w:t>Dashboard angezeigt, wenn deren</w:t>
      </w:r>
      <w:r>
        <w:t xml:space="preserve"> Anzahl größer 0 ist.</w:t>
      </w:r>
    </w:p>
    <w:p w14:paraId="0FA10C74" w14:textId="77777777" w:rsidR="00915E78" w:rsidRDefault="00182A27" w:rsidP="00182A27">
      <w:pPr>
        <w:pStyle w:val="iBodyohneEinzug"/>
      </w:pPr>
      <w:r>
        <w:t>Bei dem `</w:t>
      </w:r>
      <w:r w:rsidRPr="000B2955">
        <w:rPr>
          <w:i/>
        </w:rPr>
        <w:t>*</w:t>
      </w:r>
      <w:r>
        <w:t>` handelt es sich, um eine Kurzschreibweise, die das Schreiben des Templates vereinfachen soll.</w:t>
      </w:r>
      <w:r w:rsidR="00915E78" w:rsidRPr="00915E78">
        <w:t xml:space="preserve"> Sie</w:t>
      </w:r>
      <w:r w:rsidR="00915E78">
        <w:t xml:space="preserve"> wird als </w:t>
      </w:r>
      <w:r w:rsidR="00915E78" w:rsidRPr="00915E78">
        <w:rPr>
          <w:i/>
        </w:rPr>
        <w:t>Micro Syntax</w:t>
      </w:r>
      <w:r w:rsidR="00915E78" w:rsidRPr="00915E78">
        <w:t xml:space="preserve"> bezeichnet, da Angular 2.0 diesen Ausdruck interpretiert und </w:t>
      </w:r>
      <w:r w:rsidR="00915E78" w:rsidRPr="0068466C">
        <w:t>wieder</w:t>
      </w:r>
      <w:r w:rsidR="00915E78" w:rsidRPr="00915E78">
        <w:t xml:space="preserve"> in die bekannten Bindings umsetzt. Beispielsweise ist auch folgende Verwendung der </w:t>
      </w:r>
      <w:r w:rsidR="00915E78" w:rsidRPr="0068466C">
        <w:rPr>
          <w:i/>
        </w:rPr>
        <w:t xml:space="preserve">ng-if </w:t>
      </w:r>
      <w:r w:rsidR="00915E78" w:rsidRPr="00915E78">
        <w:t>Direktive zulässig.</w:t>
      </w:r>
    </w:p>
    <w:p w14:paraId="30677B35" w14:textId="77777777" w:rsidR="00915E78" w:rsidRDefault="00915E78">
      <w:pPr>
        <w:pStyle w:val="iBodyohneEinzug"/>
      </w:pPr>
    </w:p>
    <w:p w14:paraId="0CEE7B85" w14:textId="77777777" w:rsidR="00915E78" w:rsidRPr="00915E78" w:rsidRDefault="00915E78" w:rsidP="00915E78">
      <w:pPr>
        <w:pStyle w:val="iListing"/>
        <w:rPr>
          <w:lang w:val="en-US"/>
        </w:rPr>
      </w:pPr>
      <w:r w:rsidRPr="00915E78">
        <w:rPr>
          <w:lang w:val="en-US"/>
        </w:rPr>
        <w:lastRenderedPageBreak/>
        <w:t>&lt;template [ng-if]="totalDamages &gt; 0"&gt;</w:t>
      </w:r>
    </w:p>
    <w:p w14:paraId="340559EF" w14:textId="77777777" w:rsidR="00915E78" w:rsidRPr="00915E78" w:rsidRDefault="00915E78" w:rsidP="00EC04AB">
      <w:pPr>
        <w:pStyle w:val="iListing"/>
        <w:outlineLvl w:val="0"/>
        <w:rPr>
          <w:lang w:val="en-US"/>
        </w:rPr>
      </w:pPr>
      <w:r w:rsidRPr="00915E78">
        <w:rPr>
          <w:lang w:val="en-US"/>
        </w:rPr>
        <w:t xml:space="preserve">  &lt;div&gt;{{ totalDamages }}&lt;/div&gt;</w:t>
      </w:r>
    </w:p>
    <w:p w14:paraId="4C57FDA4" w14:textId="77777777" w:rsidR="00915E78" w:rsidRDefault="00915E78" w:rsidP="00915E78">
      <w:pPr>
        <w:pStyle w:val="iListing"/>
      </w:pPr>
      <w:r>
        <w:t>&lt;/template&gt;</w:t>
      </w:r>
    </w:p>
    <w:p w14:paraId="66AA51EB" w14:textId="77777777" w:rsidR="00915E78" w:rsidRDefault="00915E78">
      <w:pPr>
        <w:pStyle w:val="iBodyohneEinzug"/>
      </w:pPr>
    </w:p>
    <w:p w14:paraId="2F15A04E" w14:textId="27E2471E" w:rsidR="00915E78" w:rsidRDefault="00915E78">
      <w:pPr>
        <w:pStyle w:val="iBodyohneEinzug"/>
      </w:pPr>
      <w:r w:rsidRPr="00915E78">
        <w:t xml:space="preserve">Angular übersetzt die Micro Syntax in ein Property-Binding und umschließt das Template mit einem </w:t>
      </w:r>
      <w:r w:rsidR="0068466C">
        <w:t>&lt;</w:t>
      </w:r>
      <w:r w:rsidRPr="00915E78">
        <w:t>template</w:t>
      </w:r>
      <w:r w:rsidR="0068466C">
        <w:t>&gt;</w:t>
      </w:r>
      <w:r w:rsidRPr="00915E78">
        <w:t>-Tag. Dadurch entfällt</w:t>
      </w:r>
      <w:r w:rsidR="00EC04AB">
        <w:t xml:space="preserve"> der </w:t>
      </w:r>
      <w:r w:rsidRPr="0068466C">
        <w:rPr>
          <w:i/>
        </w:rPr>
        <w:t>*</w:t>
      </w:r>
      <w:r w:rsidR="00EC04AB">
        <w:t xml:space="preserve">, vor dem </w:t>
      </w:r>
      <w:r w:rsidRPr="00915E78">
        <w:rPr>
          <w:i/>
        </w:rPr>
        <w:t>ng-if</w:t>
      </w:r>
      <w:r w:rsidRPr="00915E78">
        <w:t>.</w:t>
      </w:r>
      <w:r w:rsidR="00EC04AB">
        <w:t xml:space="preserve"> </w:t>
      </w:r>
      <w:r w:rsidRPr="00915E78">
        <w:t>[[5]]</w:t>
      </w:r>
    </w:p>
    <w:p w14:paraId="3589F8B7" w14:textId="77777777" w:rsidR="007E38F3" w:rsidRPr="007E38F3" w:rsidRDefault="007E38F3" w:rsidP="007E38F3">
      <w:pPr>
        <w:pStyle w:val="iBody"/>
      </w:pPr>
    </w:p>
    <w:p w14:paraId="07C4D1CC" w14:textId="09C3BF2E" w:rsidR="007E38F3" w:rsidRDefault="007E38F3" w:rsidP="007E38F3">
      <w:pPr>
        <w:pStyle w:val="iBody"/>
        <w:ind w:firstLine="0"/>
      </w:pPr>
      <w:r>
        <w:t>((Kasten))</w:t>
      </w:r>
    </w:p>
    <w:p w14:paraId="27EB3469" w14:textId="1C37A382" w:rsidR="007E38F3" w:rsidRDefault="007E38F3" w:rsidP="00EC04AB">
      <w:pPr>
        <w:pStyle w:val="Caption"/>
        <w:keepNext/>
        <w:outlineLvl w:val="0"/>
      </w:pPr>
      <w:r>
        <w:t xml:space="preserve">Table </w:t>
      </w:r>
      <w:r w:rsidR="008D4661">
        <w:fldChar w:fldCharType="begin"/>
      </w:r>
      <w:r w:rsidR="008D4661">
        <w:instrText xml:space="preserve"> SEQ Table \* ARABIC </w:instrText>
      </w:r>
      <w:r w:rsidR="008D4661">
        <w:fldChar w:fldCharType="separate"/>
      </w:r>
      <w:r>
        <w:rPr>
          <w:noProof/>
        </w:rPr>
        <w:t>1</w:t>
      </w:r>
      <w:r w:rsidR="008D4661">
        <w:rPr>
          <w:noProof/>
        </w:rPr>
        <w:fldChar w:fldCharType="end"/>
      </w:r>
      <w:r>
        <w:t xml:space="preserve"> Übersicht der Binding-Typen</w:t>
      </w:r>
      <w:r>
        <w:rPr>
          <w:noProof/>
        </w:rPr>
        <w:t xml:space="preserve"> in Angular 2.0</w:t>
      </w:r>
    </w:p>
    <w:tbl>
      <w:tblPr>
        <w:tblStyle w:val="TableGrid"/>
        <w:tblW w:w="0" w:type="auto"/>
        <w:tblLook w:val="04A0" w:firstRow="1" w:lastRow="0" w:firstColumn="1" w:lastColumn="0" w:noHBand="0" w:noVBand="1"/>
      </w:tblPr>
      <w:tblGrid>
        <w:gridCol w:w="1038"/>
        <w:gridCol w:w="1328"/>
        <w:gridCol w:w="6922"/>
      </w:tblGrid>
      <w:tr w:rsidR="007E38F3" w14:paraId="58022087" w14:textId="77777777" w:rsidTr="007E38F3">
        <w:tc>
          <w:tcPr>
            <w:tcW w:w="1038" w:type="dxa"/>
          </w:tcPr>
          <w:p w14:paraId="5F598F2B" w14:textId="59163A20" w:rsidR="007E38F3" w:rsidRPr="00B74C10" w:rsidRDefault="007E38F3" w:rsidP="00F178DD">
            <w:r w:rsidRPr="00B74C10">
              <w:t>Binding-</w:t>
            </w:r>
            <w:r>
              <w:t>Typ</w:t>
            </w:r>
          </w:p>
        </w:tc>
        <w:tc>
          <w:tcPr>
            <w:tcW w:w="1328" w:type="dxa"/>
          </w:tcPr>
          <w:p w14:paraId="09D64CDA" w14:textId="77777777" w:rsidR="007E38F3" w:rsidRPr="00B74C10" w:rsidRDefault="007E38F3" w:rsidP="00F178DD">
            <w:r w:rsidRPr="00B74C10">
              <w:t>Anwendung</w:t>
            </w:r>
          </w:p>
        </w:tc>
        <w:tc>
          <w:tcPr>
            <w:tcW w:w="6922" w:type="dxa"/>
          </w:tcPr>
          <w:p w14:paraId="7D4EEDB4" w14:textId="77777777" w:rsidR="007E38F3" w:rsidRPr="00B74C10" w:rsidRDefault="007E38F3" w:rsidP="00F178DD">
            <w:r w:rsidRPr="00B74C10">
              <w:t>Beispiel</w:t>
            </w:r>
          </w:p>
        </w:tc>
      </w:tr>
      <w:tr w:rsidR="007E38F3" w14:paraId="4FE3D0D2" w14:textId="77777777" w:rsidTr="007E38F3">
        <w:trPr>
          <w:trHeight w:val="1690"/>
        </w:trPr>
        <w:tc>
          <w:tcPr>
            <w:tcW w:w="1038" w:type="dxa"/>
          </w:tcPr>
          <w:p w14:paraId="64A6CAE9" w14:textId="77777777" w:rsidR="007E38F3" w:rsidRPr="00B74C10" w:rsidRDefault="007E38F3" w:rsidP="00F178DD">
            <w:r w:rsidRPr="00B74C10">
              <w:t>Property</w:t>
            </w:r>
          </w:p>
        </w:tc>
        <w:tc>
          <w:tcPr>
            <w:tcW w:w="1328" w:type="dxa"/>
          </w:tcPr>
          <w:p w14:paraId="6DC32DC0" w14:textId="77777777" w:rsidR="007E38F3" w:rsidRDefault="007E38F3" w:rsidP="00F178DD">
            <w:r>
              <w:t>Element Event</w:t>
            </w:r>
          </w:p>
          <w:p w14:paraId="73BF082C" w14:textId="77777777" w:rsidR="007E38F3" w:rsidRDefault="007E38F3" w:rsidP="00F178DD">
            <w:r>
              <w:t>Component Event</w:t>
            </w:r>
          </w:p>
          <w:p w14:paraId="02A96FB5" w14:textId="77777777" w:rsidR="007E38F3" w:rsidRPr="00B74C10" w:rsidRDefault="007E38F3" w:rsidP="00F178DD">
            <w:r>
              <w:t>Directive Event</w:t>
            </w:r>
          </w:p>
        </w:tc>
        <w:tc>
          <w:tcPr>
            <w:tcW w:w="6922" w:type="dxa"/>
          </w:tcPr>
          <w:p w14:paraId="392F1FA3" w14:textId="77777777" w:rsidR="007E38F3" w:rsidRDefault="007E38F3" w:rsidP="00F178DD">
            <w:pPr>
              <w:pStyle w:val="iListing"/>
            </w:pPr>
            <w:r>
              <w:t>&lt;car [id]=“model.id“&gt;&lt;/car&gt;</w:t>
            </w:r>
          </w:p>
          <w:p w14:paraId="5FDD827D" w14:textId="77777777" w:rsidR="007E38F3" w:rsidRPr="008D4661" w:rsidRDefault="007E38F3" w:rsidP="00F178DD">
            <w:pPr>
              <w:pStyle w:val="iListing"/>
              <w:rPr>
                <w:lang w:val="de-DE"/>
              </w:rPr>
            </w:pPr>
            <w:r w:rsidRPr="008D4661">
              <w:rPr>
                <w:lang w:val="de-DE"/>
              </w:rPr>
              <w:t>&lt;img [src]=“model.imgUrl“&gt;&lt;/img&gt;</w:t>
            </w:r>
          </w:p>
        </w:tc>
      </w:tr>
      <w:tr w:rsidR="007E38F3" w:rsidRPr="008D4661" w14:paraId="26AC9F90" w14:textId="77777777" w:rsidTr="007E38F3">
        <w:trPr>
          <w:trHeight w:val="1676"/>
        </w:trPr>
        <w:tc>
          <w:tcPr>
            <w:tcW w:w="1038" w:type="dxa"/>
          </w:tcPr>
          <w:p w14:paraId="71CEF934" w14:textId="77777777" w:rsidR="007E38F3" w:rsidRPr="00B74C10" w:rsidRDefault="007E38F3" w:rsidP="00F178DD">
            <w:r>
              <w:t>Event</w:t>
            </w:r>
          </w:p>
        </w:tc>
        <w:tc>
          <w:tcPr>
            <w:tcW w:w="1328" w:type="dxa"/>
          </w:tcPr>
          <w:p w14:paraId="2C3B35D4" w14:textId="77777777" w:rsidR="007E38F3" w:rsidRDefault="007E38F3" w:rsidP="00F178DD">
            <w:r>
              <w:t>Element Event</w:t>
            </w:r>
          </w:p>
          <w:p w14:paraId="768CDC41" w14:textId="77777777" w:rsidR="007E38F3" w:rsidRDefault="007E38F3" w:rsidP="00F178DD">
            <w:r>
              <w:t>Component Event</w:t>
            </w:r>
          </w:p>
          <w:p w14:paraId="14EAAC71" w14:textId="77777777" w:rsidR="007E38F3" w:rsidRPr="00B74C10" w:rsidRDefault="007E38F3" w:rsidP="00F178DD">
            <w:r>
              <w:t>Directive Event</w:t>
            </w:r>
          </w:p>
        </w:tc>
        <w:tc>
          <w:tcPr>
            <w:tcW w:w="6922" w:type="dxa"/>
          </w:tcPr>
          <w:p w14:paraId="09E6243A" w14:textId="77777777" w:rsidR="007E38F3" w:rsidRDefault="007E38F3" w:rsidP="00F178DD">
            <w:pPr>
              <w:pStyle w:val="iListing"/>
            </w:pPr>
            <w:r w:rsidRPr="00B74C10">
              <w:t xml:space="preserve">&lt;car </w:t>
            </w:r>
            <w:r>
              <w:t>(damaged)</w:t>
            </w:r>
            <w:r w:rsidRPr="00B74C10">
              <w:t>=“</w:t>
            </w:r>
            <w:r>
              <w:t>notifyCarDamaged()</w:t>
            </w:r>
            <w:r w:rsidRPr="00B74C10">
              <w:t>“&gt;&lt;/car&gt;</w:t>
            </w:r>
          </w:p>
          <w:p w14:paraId="5D0868E2" w14:textId="77777777" w:rsidR="007E38F3" w:rsidRPr="00B74C10" w:rsidRDefault="007E38F3" w:rsidP="00F178DD">
            <w:pPr>
              <w:pStyle w:val="iListing"/>
            </w:pPr>
            <w:r>
              <w:t>&lt;button (click)=“save()“&gt;&lt;/button&gt;</w:t>
            </w:r>
          </w:p>
        </w:tc>
      </w:tr>
      <w:tr w:rsidR="007E38F3" w:rsidRPr="008D4661" w14:paraId="1665BF52" w14:textId="77777777" w:rsidTr="007E38F3">
        <w:tc>
          <w:tcPr>
            <w:tcW w:w="1038" w:type="dxa"/>
          </w:tcPr>
          <w:p w14:paraId="47721BA6" w14:textId="77777777" w:rsidR="007E38F3" w:rsidRPr="00B74C10" w:rsidRDefault="007E38F3" w:rsidP="00F178DD">
            <w:r>
              <w:t>Two-Way</w:t>
            </w:r>
          </w:p>
        </w:tc>
        <w:tc>
          <w:tcPr>
            <w:tcW w:w="1328" w:type="dxa"/>
          </w:tcPr>
          <w:p w14:paraId="7F9B7BF4" w14:textId="77777777" w:rsidR="007E38F3" w:rsidRPr="00B74C10" w:rsidRDefault="007E38F3" w:rsidP="00F178DD">
            <w:r>
              <w:t>Directive-Event-Property</w:t>
            </w:r>
          </w:p>
        </w:tc>
        <w:tc>
          <w:tcPr>
            <w:tcW w:w="6922" w:type="dxa"/>
          </w:tcPr>
          <w:p w14:paraId="0AEF38E1" w14:textId="77777777" w:rsidR="007E38F3" w:rsidRPr="00B74C10" w:rsidRDefault="007E38F3" w:rsidP="00F178DD">
            <w:pPr>
              <w:pStyle w:val="iListing"/>
            </w:pPr>
            <w:r>
              <w:t>&lt;input [(ng-model)]=“car.driver“&gt;</w:t>
            </w:r>
          </w:p>
        </w:tc>
      </w:tr>
      <w:tr w:rsidR="007E38F3" w:rsidRPr="008D4661" w14:paraId="468A7BCA" w14:textId="77777777" w:rsidTr="007E38F3">
        <w:tc>
          <w:tcPr>
            <w:tcW w:w="1038" w:type="dxa"/>
          </w:tcPr>
          <w:p w14:paraId="58696D60" w14:textId="77777777" w:rsidR="007E38F3" w:rsidRPr="00B74C10" w:rsidRDefault="007E38F3" w:rsidP="00F178DD">
            <w:r>
              <w:t>Attribute</w:t>
            </w:r>
          </w:p>
        </w:tc>
        <w:tc>
          <w:tcPr>
            <w:tcW w:w="1328" w:type="dxa"/>
          </w:tcPr>
          <w:p w14:paraId="5F95EBBE" w14:textId="77777777" w:rsidR="007E38F3" w:rsidRPr="00B74C10" w:rsidRDefault="007E38F3" w:rsidP="00F178DD">
            <w:r>
              <w:t>Attribut</w:t>
            </w:r>
          </w:p>
        </w:tc>
        <w:tc>
          <w:tcPr>
            <w:tcW w:w="6922" w:type="dxa"/>
          </w:tcPr>
          <w:p w14:paraId="1581B922" w14:textId="77777777" w:rsidR="007E38F3" w:rsidRDefault="007E38F3" w:rsidP="00F178DD">
            <w:pPr>
              <w:pStyle w:val="iListing"/>
            </w:pPr>
            <w:r>
              <w:t xml:space="preserve">&lt;input </w:t>
            </w:r>
            <w:r w:rsidRPr="008F1727">
              <w:t>[disabled]="model == null"</w:t>
            </w:r>
            <w:r>
              <w:t>&gt;</w:t>
            </w:r>
          </w:p>
          <w:p w14:paraId="2CA8106A" w14:textId="77777777" w:rsidR="007E38F3" w:rsidRPr="00B74C10" w:rsidRDefault="007E38F3" w:rsidP="00F178DD">
            <w:pPr>
              <w:pStyle w:val="iListing"/>
            </w:pPr>
            <w:r w:rsidRPr="008F1727">
              <w:t>&lt;button [attr.aria-label] = "actionName"&gt;</w:t>
            </w:r>
          </w:p>
        </w:tc>
      </w:tr>
      <w:tr w:rsidR="007E38F3" w:rsidRPr="008D4661" w14:paraId="4CAEC5CF" w14:textId="77777777" w:rsidTr="007E38F3">
        <w:tc>
          <w:tcPr>
            <w:tcW w:w="1038" w:type="dxa"/>
          </w:tcPr>
          <w:p w14:paraId="49BBC096" w14:textId="77777777" w:rsidR="007E38F3" w:rsidRPr="00B74C10" w:rsidRDefault="007E38F3" w:rsidP="00F178DD">
            <w:r>
              <w:t>Class</w:t>
            </w:r>
          </w:p>
        </w:tc>
        <w:tc>
          <w:tcPr>
            <w:tcW w:w="1328" w:type="dxa"/>
          </w:tcPr>
          <w:p w14:paraId="42D809EB" w14:textId="77777777" w:rsidR="007E38F3" w:rsidRPr="00B74C10" w:rsidRDefault="007E38F3" w:rsidP="00F178DD">
            <w:r>
              <w:t>Class-Property</w:t>
            </w:r>
          </w:p>
        </w:tc>
        <w:tc>
          <w:tcPr>
            <w:tcW w:w="6922" w:type="dxa"/>
          </w:tcPr>
          <w:p w14:paraId="75014486" w14:textId="77777777" w:rsidR="007E38F3" w:rsidRPr="00B74C10" w:rsidRDefault="007E38F3" w:rsidP="00F178DD">
            <w:pPr>
              <w:pStyle w:val="iListing"/>
            </w:pPr>
            <w:r>
              <w:t>&lt;tr [class.success]="model?.hasDamage == false"&gt;</w:t>
            </w:r>
          </w:p>
        </w:tc>
      </w:tr>
      <w:tr w:rsidR="007E38F3" w14:paraId="41EF5F7C" w14:textId="77777777" w:rsidTr="007E38F3">
        <w:tc>
          <w:tcPr>
            <w:tcW w:w="1038" w:type="dxa"/>
          </w:tcPr>
          <w:p w14:paraId="67E77D39" w14:textId="77777777" w:rsidR="007E38F3" w:rsidRPr="00B74C10" w:rsidRDefault="007E38F3" w:rsidP="00F178DD">
            <w:r>
              <w:t>Sytle</w:t>
            </w:r>
          </w:p>
        </w:tc>
        <w:tc>
          <w:tcPr>
            <w:tcW w:w="1328" w:type="dxa"/>
          </w:tcPr>
          <w:p w14:paraId="36BBEA8B" w14:textId="77777777" w:rsidR="007E38F3" w:rsidRPr="00B74C10" w:rsidRDefault="007E38F3" w:rsidP="00F178DD">
            <w:r>
              <w:t>Style-Property</w:t>
            </w:r>
          </w:p>
        </w:tc>
        <w:tc>
          <w:tcPr>
            <w:tcW w:w="6922" w:type="dxa"/>
          </w:tcPr>
          <w:p w14:paraId="6221B37B" w14:textId="77777777" w:rsidR="007E38F3" w:rsidRPr="00B74C10" w:rsidRDefault="007E38F3" w:rsidP="00F178DD">
            <w:pPr>
              <w:pStyle w:val="iListing"/>
            </w:pPr>
            <w:r>
              <w:t>&lt;span [style.color]=“car.HasDamage : ’red’ ? ’black’&gt;&lt;/span&gt;</w:t>
            </w:r>
          </w:p>
        </w:tc>
      </w:tr>
    </w:tbl>
    <w:p w14:paraId="09175661" w14:textId="44C0B631" w:rsidR="007E38F3" w:rsidRPr="007E38F3" w:rsidRDefault="007E38F3" w:rsidP="007E38F3">
      <w:pPr>
        <w:pStyle w:val="iBody"/>
        <w:ind w:firstLine="0"/>
      </w:pPr>
      <w:r>
        <w:t>((Ende Kasten))</w:t>
      </w:r>
    </w:p>
    <w:p w14:paraId="6BB39472" w14:textId="695598C8" w:rsidR="00915E78" w:rsidRDefault="0068466C" w:rsidP="00EC04AB">
      <w:pPr>
        <w:pStyle w:val="iZwiti"/>
        <w:outlineLvl w:val="0"/>
      </w:pPr>
      <w:r>
        <w:t xml:space="preserve">Der Pipe-Operator </w:t>
      </w:r>
      <w:r w:rsidRPr="0068466C">
        <w:t>|</w:t>
      </w:r>
    </w:p>
    <w:p w14:paraId="548163AB" w14:textId="4B5BC834" w:rsidR="0068466C" w:rsidRDefault="00EC04AB" w:rsidP="0068466C">
      <w:pPr>
        <w:pStyle w:val="iBody"/>
      </w:pPr>
      <w:r>
        <w:t xml:space="preserve">Pipes korrespondieren zu </w:t>
      </w:r>
      <w:r w:rsidR="0068466C">
        <w:t>filters aus AngularJS 1.x und werden genutzt, um Daten zu für die Anzeige zu transformieren. Sie nehmen Eingabeargumente entgegen und liefern das transformierte Ergebnis zurück.</w:t>
      </w:r>
    </w:p>
    <w:p w14:paraId="02D988CB" w14:textId="0F446EEB" w:rsidR="0068466C" w:rsidRDefault="0068466C" w:rsidP="0068466C">
      <w:pPr>
        <w:pStyle w:val="iBody"/>
      </w:pPr>
      <w:r>
        <w:t>In einem Binding-Ausdruck werden sie durch das Symbol “|“ (genannt Pipe) eingeleitet.</w:t>
      </w:r>
    </w:p>
    <w:p w14:paraId="27AA3DBC" w14:textId="77777777" w:rsidR="0068466C" w:rsidRDefault="0068466C" w:rsidP="0068466C">
      <w:pPr>
        <w:pStyle w:val="iBody"/>
        <w:ind w:firstLine="0"/>
      </w:pPr>
    </w:p>
    <w:p w14:paraId="540C932F" w14:textId="77777777" w:rsidR="0068466C" w:rsidRDefault="0068466C" w:rsidP="0068466C">
      <w:pPr>
        <w:pStyle w:val="iListing"/>
      </w:pPr>
      <w:r>
        <w:t>/* Der Wert von name wird in Großbuchstaben ausgegeben */</w:t>
      </w:r>
    </w:p>
    <w:p w14:paraId="017742A0" w14:textId="77777777" w:rsidR="0068466C" w:rsidRDefault="0068466C" w:rsidP="0068466C">
      <w:pPr>
        <w:pStyle w:val="iListing"/>
      </w:pPr>
      <w:r>
        <w:t>&lt;p&gt;{{ id | uppercase}}&lt;/p&gt;</w:t>
      </w:r>
    </w:p>
    <w:p w14:paraId="003A57E4" w14:textId="77777777" w:rsidR="0068466C" w:rsidRPr="0068466C" w:rsidRDefault="0068466C" w:rsidP="0068466C">
      <w:pPr>
        <w:pStyle w:val="iBody"/>
        <w:ind w:firstLine="0"/>
      </w:pPr>
    </w:p>
    <w:p w14:paraId="01B7B97F" w14:textId="014884F8" w:rsidR="0068466C" w:rsidRPr="0068466C" w:rsidRDefault="0068466C" w:rsidP="00EC04AB">
      <w:pPr>
        <w:outlineLvl w:val="0"/>
        <w:rPr>
          <w:rFonts w:ascii="Arial" w:hAnsi="Arial" w:cs="Courier New"/>
          <w:sz w:val="20"/>
          <w:szCs w:val="22"/>
        </w:rPr>
      </w:pPr>
      <w:r w:rsidRPr="0068466C">
        <w:rPr>
          <w:rFonts w:ascii="Arial" w:hAnsi="Arial" w:cs="Courier New"/>
          <w:sz w:val="20"/>
          <w:szCs w:val="22"/>
        </w:rPr>
        <w:t>Pipes könn</w:t>
      </w:r>
      <w:r>
        <w:rPr>
          <w:rFonts w:ascii="Arial" w:hAnsi="Arial" w:cs="Courier New"/>
          <w:sz w:val="20"/>
          <w:szCs w:val="22"/>
        </w:rPr>
        <w:t>en auch aneinander</w:t>
      </w:r>
      <w:r w:rsidRPr="0068466C">
        <w:rPr>
          <w:rFonts w:ascii="Arial" w:hAnsi="Arial" w:cs="Courier New"/>
          <w:sz w:val="20"/>
          <w:szCs w:val="22"/>
        </w:rPr>
        <w:t>gehangen werden, um mehrere Transformationen durchzuführen.</w:t>
      </w:r>
    </w:p>
    <w:p w14:paraId="5743B1B7" w14:textId="77777777" w:rsidR="0068466C" w:rsidRDefault="0068466C">
      <w:pPr>
        <w:pStyle w:val="iBodyohneEinzug"/>
      </w:pPr>
    </w:p>
    <w:p w14:paraId="0053E933" w14:textId="6AD91B0E" w:rsidR="0068466C" w:rsidRPr="008D4661" w:rsidRDefault="0068466C" w:rsidP="0068466C">
      <w:pPr>
        <w:pStyle w:val="iListing"/>
        <w:rPr>
          <w:lang w:val="en-US"/>
        </w:rPr>
      </w:pPr>
      <w:r w:rsidRPr="008D4661">
        <w:rPr>
          <w:lang w:val="en-US"/>
        </w:rPr>
        <w:t>&lt;p&gt;{{ id | uppercase | lowercase}}&lt;/p&gt;</w:t>
      </w:r>
    </w:p>
    <w:p w14:paraId="25EFD209" w14:textId="77777777" w:rsidR="0068466C" w:rsidRPr="008D4661" w:rsidRDefault="0068466C">
      <w:pPr>
        <w:pStyle w:val="iBodyohneEinzug"/>
        <w:rPr>
          <w:lang w:val="en-US"/>
        </w:rPr>
      </w:pPr>
    </w:p>
    <w:p w14:paraId="7C59771C" w14:textId="6FA67AE2" w:rsidR="0068466C" w:rsidRDefault="0068466C" w:rsidP="00EC04AB">
      <w:pPr>
        <w:pStyle w:val="iZwiti"/>
        <w:outlineLvl w:val="0"/>
      </w:pPr>
      <w:r>
        <w:t xml:space="preserve">Der Elvis-Operator </w:t>
      </w:r>
      <w:r w:rsidRPr="0068466C">
        <w:rPr>
          <w:i/>
        </w:rPr>
        <w:t>?</w:t>
      </w:r>
    </w:p>
    <w:p w14:paraId="294C5F18" w14:textId="77777777" w:rsidR="0068466C" w:rsidRPr="0068466C" w:rsidRDefault="0068466C" w:rsidP="0068466C">
      <w:pPr>
        <w:pStyle w:val="iBodyohneEinzug"/>
      </w:pPr>
    </w:p>
    <w:p w14:paraId="57E20F3F" w14:textId="77777777" w:rsidR="0068466C" w:rsidRDefault="0068466C" w:rsidP="0068466C">
      <w:pPr>
        <w:pStyle w:val="iBodyohneEinzug"/>
      </w:pPr>
      <w:r>
        <w:lastRenderedPageBreak/>
        <w:t>Die Bezeichnung "Elvis Operator" ist eine Ode an den Mythos, der sich damit befasst, ob Elvis tatsächlich tot ist oder nicht.</w:t>
      </w:r>
    </w:p>
    <w:p w14:paraId="166FD4F5" w14:textId="77777777" w:rsidR="0068466C" w:rsidRDefault="0068466C" w:rsidP="0068466C">
      <w:pPr>
        <w:pStyle w:val="iBodyohneEinzug"/>
      </w:pPr>
    </w:p>
    <w:p w14:paraId="5B497226" w14:textId="31B175B0" w:rsidR="0068466C" w:rsidRDefault="0068466C" w:rsidP="0068466C">
      <w:pPr>
        <w:pStyle w:val="iBodyohneEinzug"/>
      </w:pPr>
      <w:r>
        <w:t xml:space="preserve">Der </w:t>
      </w:r>
      <w:r w:rsidRPr="0068466C">
        <w:rPr>
          <w:i/>
        </w:rPr>
        <w:t>?</w:t>
      </w:r>
      <w:r>
        <w:t xml:space="preserve"> -Operator ist ein nützliches Instrument, um zu p</w:t>
      </w:r>
      <w:r w:rsidR="00EC04AB">
        <w:t xml:space="preserve">rüfen, ob ein Wert </w:t>
      </w:r>
      <w:r w:rsidR="00EC04AB" w:rsidRPr="00EC04AB">
        <w:rPr>
          <w:i/>
        </w:rPr>
        <w:t>null</w:t>
      </w:r>
      <w:r w:rsidR="00EC04AB">
        <w:t xml:space="preserve"> oder </w:t>
      </w:r>
      <w:r w:rsidR="00EC04AB" w:rsidRPr="00EC04AB">
        <w:rPr>
          <w:i/>
        </w:rPr>
        <w:t>undefined</w:t>
      </w:r>
      <w:r>
        <w:t xml:space="preserve"> ist. So können Fehlermeldungen bei der Template-Erzeugung vermieden werden.</w:t>
      </w:r>
    </w:p>
    <w:p w14:paraId="2BAD1005" w14:textId="77777777" w:rsidR="0068466C" w:rsidRDefault="0068466C" w:rsidP="0068466C">
      <w:pPr>
        <w:pStyle w:val="iBodyohneEinzug"/>
      </w:pPr>
    </w:p>
    <w:p w14:paraId="6D017240" w14:textId="41DC19DA" w:rsidR="0068466C" w:rsidRPr="0068466C" w:rsidRDefault="0068466C" w:rsidP="0068466C">
      <w:pPr>
        <w:pStyle w:val="iListing"/>
      </w:pPr>
      <w:r w:rsidRPr="0068466C">
        <w:t>&lt;p&gt;{{ car?.driver }}&lt;/p&gt;</w:t>
      </w:r>
    </w:p>
    <w:p w14:paraId="0F3B7731" w14:textId="77777777" w:rsidR="0068466C" w:rsidRDefault="0068466C" w:rsidP="0068466C">
      <w:pPr>
        <w:pStyle w:val="iBody"/>
        <w:ind w:firstLine="0"/>
      </w:pPr>
    </w:p>
    <w:p w14:paraId="75C81BBC" w14:textId="7459A3A3" w:rsidR="0068466C" w:rsidRPr="0068466C" w:rsidRDefault="0068466C" w:rsidP="0068466C">
      <w:pPr>
        <w:rPr>
          <w:rFonts w:ascii="Arial" w:hAnsi="Arial" w:cs="Courier New"/>
          <w:sz w:val="20"/>
          <w:szCs w:val="22"/>
        </w:rPr>
      </w:pPr>
      <w:r w:rsidRPr="0068466C">
        <w:rPr>
          <w:rFonts w:ascii="Arial" w:hAnsi="Arial" w:cs="Courier New"/>
          <w:sz w:val="20"/>
          <w:szCs w:val="22"/>
        </w:rPr>
        <w:t xml:space="preserve">Hier wird geprüft, ob das Objekt </w:t>
      </w:r>
      <w:r w:rsidRPr="0068466C">
        <w:rPr>
          <w:rFonts w:ascii="Arial" w:hAnsi="Arial" w:cs="Courier New"/>
          <w:i/>
          <w:sz w:val="20"/>
          <w:szCs w:val="22"/>
        </w:rPr>
        <w:t>ca</w:t>
      </w:r>
      <w:r w:rsidR="00EC04AB">
        <w:rPr>
          <w:rFonts w:ascii="Arial" w:hAnsi="Arial" w:cs="Courier New"/>
          <w:i/>
          <w:sz w:val="20"/>
          <w:szCs w:val="22"/>
        </w:rPr>
        <w:t>r</w:t>
      </w:r>
      <w:r w:rsidRPr="0068466C">
        <w:rPr>
          <w:rFonts w:ascii="Arial" w:hAnsi="Arial" w:cs="Courier New"/>
          <w:sz w:val="20"/>
          <w:szCs w:val="22"/>
        </w:rPr>
        <w:t xml:space="preserve"> existiert. Wenn ja, wird der Namen des Fahrers ausgegeben. Der </w:t>
      </w:r>
      <w:r w:rsidRPr="0068466C">
        <w:rPr>
          <w:rFonts w:ascii="Arial" w:hAnsi="Arial" w:cs="Courier New"/>
          <w:i/>
          <w:sz w:val="20"/>
          <w:szCs w:val="22"/>
        </w:rPr>
        <w:t>?</w:t>
      </w:r>
      <w:r w:rsidRPr="0068466C">
        <w:rPr>
          <w:rFonts w:ascii="Arial" w:hAnsi="Arial" w:cs="Courier New"/>
          <w:sz w:val="20"/>
          <w:szCs w:val="22"/>
        </w:rPr>
        <w:t>-Operator funktioniert ebenfalls in komplexeren Objektbäumen.</w:t>
      </w:r>
    </w:p>
    <w:p w14:paraId="14ABDEB3" w14:textId="77777777" w:rsidR="0068466C" w:rsidRDefault="0068466C" w:rsidP="0068466C">
      <w:pPr>
        <w:pStyle w:val="iBody"/>
        <w:ind w:firstLine="0"/>
      </w:pPr>
    </w:p>
    <w:p w14:paraId="60C52A15" w14:textId="34AEBB31" w:rsidR="0068466C" w:rsidRDefault="0068466C" w:rsidP="0068466C">
      <w:pPr>
        <w:pStyle w:val="iListing"/>
      </w:pPr>
      <w:r w:rsidRPr="0068466C">
        <w:t>&lt;p&gt;{{ car?.driver?.licences?.B1 }}&lt;/p&gt;</w:t>
      </w:r>
    </w:p>
    <w:p w14:paraId="33D8867B" w14:textId="77777777" w:rsidR="0068466C" w:rsidRDefault="0068466C" w:rsidP="0068466C">
      <w:pPr>
        <w:pStyle w:val="iBody"/>
        <w:ind w:firstLine="0"/>
      </w:pPr>
    </w:p>
    <w:p w14:paraId="2E501C4C" w14:textId="72F02555" w:rsidR="0068466C" w:rsidRDefault="0068466C" w:rsidP="00EC04AB">
      <w:pPr>
        <w:pStyle w:val="iZwiti"/>
        <w:outlineLvl w:val="0"/>
      </w:pPr>
      <w:r w:rsidRPr="0068466C">
        <w:t>W3C-Konformität</w:t>
      </w:r>
    </w:p>
    <w:p w14:paraId="565FA4FD" w14:textId="2A9B6E9F" w:rsidR="0068466C" w:rsidRPr="008D4661" w:rsidRDefault="0068466C" w:rsidP="0068466C">
      <w:pPr>
        <w:pStyle w:val="iBodyohneEinzug"/>
        <w:rPr>
          <w:lang w:val="en-US"/>
        </w:rPr>
      </w:pPr>
      <w:r>
        <w:t xml:space="preserve">Auch wenn sich die Syntax zu Beginn ungewohnt ist, handelt es sich hierbei um valides HTML. </w:t>
      </w:r>
      <w:r w:rsidRPr="008D4661">
        <w:rPr>
          <w:lang w:val="en-US"/>
        </w:rPr>
        <w:t>[[6], [8]] In der HTML Spezifikation des W3C hei</w:t>
      </w:r>
      <w:r w:rsidR="00EC04AB" w:rsidRPr="008D4661">
        <w:rPr>
          <w:lang w:val="en-US"/>
        </w:rPr>
        <w:t>ß</w:t>
      </w:r>
      <w:r w:rsidRPr="008D4661">
        <w:rPr>
          <w:lang w:val="en-US"/>
        </w:rPr>
        <w:t>t es:</w:t>
      </w:r>
    </w:p>
    <w:p w14:paraId="2E4952A8" w14:textId="77777777" w:rsidR="0068466C" w:rsidRPr="008D4661" w:rsidRDefault="0068466C" w:rsidP="0068466C">
      <w:pPr>
        <w:pStyle w:val="iBodyohneEinzug"/>
        <w:rPr>
          <w:lang w:val="en-US"/>
        </w:rPr>
      </w:pPr>
    </w:p>
    <w:p w14:paraId="4DF4BB37" w14:textId="7D24A48F" w:rsidR="0068466C" w:rsidRPr="008D4661" w:rsidRDefault="0068466C" w:rsidP="0068466C">
      <w:pPr>
        <w:pStyle w:val="IntenseQuote"/>
        <w:rPr>
          <w:lang w:val="en-US"/>
        </w:rPr>
      </w:pPr>
      <w:r w:rsidRPr="008D4661">
        <w:rPr>
          <w:lang w:val="en-US"/>
        </w:rPr>
        <w:t>Attribute names must consist of one or more characters other than the space characters, U+0000 NULL, """, "'", "&gt;", "/", "=", the control characters, and any characters that are not defined by Unicode.</w:t>
      </w:r>
    </w:p>
    <w:p w14:paraId="01D53401" w14:textId="3D096C31" w:rsidR="0068466C" w:rsidRPr="008D4661" w:rsidRDefault="0068466C" w:rsidP="00EC04AB">
      <w:pPr>
        <w:pStyle w:val="iZwiti"/>
        <w:outlineLvl w:val="0"/>
        <w:rPr>
          <w:lang w:val="en-US"/>
        </w:rPr>
      </w:pPr>
      <w:r w:rsidRPr="008D4661">
        <w:rPr>
          <w:lang w:val="en-US"/>
        </w:rPr>
        <w:t>Vollständiges Beispiel</w:t>
      </w:r>
    </w:p>
    <w:p w14:paraId="1FCEE57A" w14:textId="77777777" w:rsidR="0068466C" w:rsidRDefault="0068466C" w:rsidP="0068466C">
      <w:pPr>
        <w:pStyle w:val="iBody"/>
        <w:ind w:firstLine="0"/>
        <w:rPr>
          <w:lang w:val="en-US"/>
        </w:rPr>
      </w:pPr>
      <w:r w:rsidRPr="000B784F">
        <w:rPr>
          <w:color w:val="FF0000"/>
          <w:lang w:val="en-US"/>
        </w:rPr>
        <w:t>((Listingkasten))</w:t>
      </w:r>
    </w:p>
    <w:p w14:paraId="5F462B39" w14:textId="23470F68" w:rsidR="0068466C" w:rsidRDefault="0068466C" w:rsidP="00EC04AB">
      <w:pPr>
        <w:pStyle w:val="iTabBalken"/>
        <w:outlineLvl w:val="0"/>
        <w:rPr>
          <w:lang w:val="en-US"/>
        </w:rPr>
      </w:pPr>
      <w:r>
        <w:rPr>
          <w:lang w:val="en-US"/>
        </w:rPr>
        <w:t>Listing 6: CarComponent</w:t>
      </w:r>
    </w:p>
    <w:p w14:paraId="7826D907" w14:textId="26E6867F" w:rsidR="0068466C" w:rsidRDefault="0068466C" w:rsidP="0068466C">
      <w:pPr>
        <w:pStyle w:val="iBodyohneEinzug"/>
        <w:rPr>
          <w:rFonts w:ascii="Courier New" w:hAnsi="Courier New"/>
          <w:sz w:val="14"/>
          <w:szCs w:val="20"/>
          <w:lang w:val="en-US"/>
        </w:rPr>
      </w:pPr>
      <w:r>
        <w:rPr>
          <w:rFonts w:ascii="Courier New" w:hAnsi="Courier New"/>
          <w:sz w:val="14"/>
          <w:szCs w:val="20"/>
          <w:lang w:val="en-US"/>
        </w:rPr>
        <w:t xml:space="preserve">// </w:t>
      </w:r>
      <w:r w:rsidRPr="0068466C">
        <w:rPr>
          <w:rFonts w:ascii="Courier New" w:hAnsi="Courier New"/>
          <w:sz w:val="14"/>
          <w:szCs w:val="20"/>
          <w:lang w:val="en-US"/>
        </w:rPr>
        <w:t>car.component.ts</w:t>
      </w:r>
    </w:p>
    <w:p w14:paraId="5C4446AC"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import { Component, View , Input, Output } from 'angular2/angular2';</w:t>
      </w:r>
    </w:p>
    <w:p w14:paraId="42582062"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import { EventEmitter, FORM_DIRECTIVES }   from 'angular2/angular2';</w:t>
      </w:r>
    </w:p>
    <w:p w14:paraId="49DF18A8" w14:textId="77777777" w:rsidR="0068466C" w:rsidRPr="0068466C" w:rsidRDefault="0068466C" w:rsidP="0068466C">
      <w:pPr>
        <w:pStyle w:val="iBodyohneEinzug"/>
        <w:rPr>
          <w:rFonts w:ascii="Courier New" w:hAnsi="Courier New"/>
          <w:sz w:val="14"/>
          <w:szCs w:val="20"/>
          <w:lang w:val="en-US"/>
        </w:rPr>
      </w:pPr>
    </w:p>
    <w:p w14:paraId="0EC1C2B2"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@Component({ selector: 'car' })</w:t>
      </w:r>
    </w:p>
    <w:p w14:paraId="3A56DC17"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@View({</w:t>
      </w:r>
    </w:p>
    <w:p w14:paraId="31462564"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directives:[FORM_DIRECTIVES],</w:t>
      </w:r>
    </w:p>
    <w:p w14:paraId="6B15284B"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template: `</w:t>
      </w:r>
    </w:p>
    <w:p w14:paraId="25B7C394"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&lt;p&gt;ID {{ id | uppercase }}&lt;/p&gt;</w:t>
      </w:r>
    </w:p>
    <w:p w14:paraId="15D6C1D6"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&lt;p&gt;{{ tankCapacity }}&lt;/p&gt;</w:t>
      </w:r>
    </w:p>
    <w:p w14:paraId="6AD6E3A4"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&lt;input [(ng-model)]="id"</w:t>
      </w:r>
    </w:p>
    <w:p w14:paraId="50E7ED8F"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placeholder="Change ID ..."&gt;</w:t>
      </w:r>
    </w:p>
    <w:p w14:paraId="6C915ED6"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&lt;button (click)="rockfall()"&gt;Report rockfall&lt;/button&gt;</w:t>
      </w:r>
    </w:p>
    <w:p w14:paraId="1FF03A6B"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
    <w:p w14:paraId="5DFDEC51"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w:t>
      </w:r>
    </w:p>
    <w:p w14:paraId="715FCA45"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export default class CarComponent {</w:t>
      </w:r>
    </w:p>
    <w:p w14:paraId="02DFBA06"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@Input() id: string;</w:t>
      </w:r>
    </w:p>
    <w:p w14:paraId="5BF01C85"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@Input() tankCapacity: number;</w:t>
      </w:r>
    </w:p>
    <w:p w14:paraId="2582F7D5"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@Output() damaged: EventEmitter = new EventEmitter();</w:t>
      </w:r>
    </w:p>
    <w:p w14:paraId="2C6A64DF" w14:textId="77777777" w:rsidR="0068466C" w:rsidRPr="0068466C" w:rsidRDefault="0068466C" w:rsidP="0068466C">
      <w:pPr>
        <w:pStyle w:val="iBodyohneEinzug"/>
        <w:rPr>
          <w:rFonts w:ascii="Courier New" w:hAnsi="Courier New"/>
          <w:sz w:val="14"/>
          <w:szCs w:val="20"/>
          <w:lang w:val="en-US"/>
        </w:rPr>
      </w:pPr>
    </w:p>
    <w:p w14:paraId="08AC8539"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rockfall() {</w:t>
      </w:r>
    </w:p>
    <w:p w14:paraId="5D7F96C0"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this.damaged.next(this.id);</w:t>
      </w:r>
    </w:p>
    <w:p w14:paraId="02C722B0"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
    <w:p w14:paraId="2C8A72BC" w14:textId="77777777" w:rsidR="0068466C" w:rsidRPr="0068466C" w:rsidRDefault="0068466C" w:rsidP="0068466C">
      <w:pPr>
        <w:pStyle w:val="iBodyohneEinzug"/>
        <w:rPr>
          <w:rFonts w:ascii="Courier New" w:hAnsi="Courier New"/>
          <w:sz w:val="14"/>
          <w:szCs w:val="20"/>
          <w:lang w:val="en-US"/>
        </w:rPr>
      </w:pPr>
    </w:p>
    <w:p w14:paraId="56606400" w14:textId="6D426F7C" w:rsidR="0068466C" w:rsidRPr="0068466C" w:rsidRDefault="00C46BE7" w:rsidP="0068466C">
      <w:pPr>
        <w:pStyle w:val="iBodyohneEinzug"/>
        <w:rPr>
          <w:rFonts w:ascii="Courier New" w:hAnsi="Courier New"/>
          <w:sz w:val="14"/>
          <w:szCs w:val="20"/>
          <w:lang w:val="en-US"/>
        </w:rPr>
      </w:pPr>
      <w:r>
        <w:rPr>
          <w:rFonts w:ascii="Courier New" w:hAnsi="Courier New"/>
          <w:sz w:val="14"/>
          <w:szCs w:val="20"/>
          <w:lang w:val="en-US"/>
        </w:rPr>
        <w:t xml:space="preserve">  getTankCapa</w:t>
      </w:r>
      <w:r w:rsidR="0068466C" w:rsidRPr="0068466C">
        <w:rPr>
          <w:rFonts w:ascii="Courier New" w:hAnsi="Courier New"/>
          <w:sz w:val="14"/>
          <w:szCs w:val="20"/>
          <w:lang w:val="en-US"/>
        </w:rPr>
        <w:t>city() {</w:t>
      </w:r>
    </w:p>
    <w:p w14:paraId="4AE92C57"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this.tankCapacity = Math.floor(Math.random() * 100);</w:t>
      </w:r>
    </w:p>
    <w:p w14:paraId="6E56E55C"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
    <w:p w14:paraId="16A9FFDF"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w:t>
      </w:r>
    </w:p>
    <w:p w14:paraId="66D0C52C" w14:textId="63F648B7" w:rsidR="0068466C" w:rsidRPr="008D4661" w:rsidRDefault="0068466C" w:rsidP="0068466C">
      <w:pPr>
        <w:pStyle w:val="iBodyohneEinzug"/>
        <w:rPr>
          <w:color w:val="FF0000"/>
          <w:lang w:val="en-US"/>
        </w:rPr>
      </w:pPr>
      <w:r w:rsidRPr="008D4661">
        <w:rPr>
          <w:color w:val="FF0000"/>
          <w:lang w:val="en-US"/>
        </w:rPr>
        <w:t>((Ende Listingingkasten))</w:t>
      </w:r>
    </w:p>
    <w:p w14:paraId="678CCE30" w14:textId="77777777" w:rsidR="0068466C" w:rsidRPr="008D4661" w:rsidRDefault="0068466C" w:rsidP="0068466C">
      <w:pPr>
        <w:pStyle w:val="iBodyohneEinzug"/>
        <w:rPr>
          <w:lang w:val="en-US"/>
        </w:rPr>
      </w:pPr>
    </w:p>
    <w:p w14:paraId="4E18C348" w14:textId="77777777" w:rsidR="0068466C" w:rsidRDefault="0068466C" w:rsidP="0068466C">
      <w:pPr>
        <w:pStyle w:val="iBody"/>
        <w:ind w:firstLine="0"/>
        <w:rPr>
          <w:lang w:val="en-US"/>
        </w:rPr>
      </w:pPr>
      <w:r w:rsidRPr="000B784F">
        <w:rPr>
          <w:color w:val="FF0000"/>
          <w:lang w:val="en-US"/>
        </w:rPr>
        <w:lastRenderedPageBreak/>
        <w:t>((Listingkasten))</w:t>
      </w:r>
    </w:p>
    <w:p w14:paraId="27086E69" w14:textId="1B03C9AB" w:rsidR="0068466C" w:rsidRDefault="0068466C" w:rsidP="00EC04AB">
      <w:pPr>
        <w:pStyle w:val="iTabBalken"/>
        <w:outlineLvl w:val="0"/>
        <w:rPr>
          <w:lang w:val="en-US"/>
        </w:rPr>
      </w:pPr>
      <w:r>
        <w:rPr>
          <w:lang w:val="en-US"/>
        </w:rPr>
        <w:t>Listing 7: DashboardComponent</w:t>
      </w:r>
    </w:p>
    <w:p w14:paraId="0980700A" w14:textId="0DC1F6BE" w:rsidR="0068466C" w:rsidRDefault="0068466C" w:rsidP="0068466C">
      <w:pPr>
        <w:pStyle w:val="iBodyohneEinzug"/>
        <w:rPr>
          <w:rFonts w:ascii="Courier New" w:hAnsi="Courier New"/>
          <w:sz w:val="14"/>
          <w:szCs w:val="20"/>
          <w:lang w:val="en-US"/>
        </w:rPr>
      </w:pPr>
      <w:r>
        <w:rPr>
          <w:rFonts w:ascii="Courier New" w:hAnsi="Courier New"/>
          <w:sz w:val="14"/>
          <w:szCs w:val="20"/>
          <w:lang w:val="en-US"/>
        </w:rPr>
        <w:t>// dashboard</w:t>
      </w:r>
      <w:r w:rsidRPr="0068466C">
        <w:rPr>
          <w:rFonts w:ascii="Courier New" w:hAnsi="Courier New"/>
          <w:sz w:val="14"/>
          <w:szCs w:val="20"/>
          <w:lang w:val="en-US"/>
        </w:rPr>
        <w:t>.component.ts</w:t>
      </w:r>
    </w:p>
    <w:p w14:paraId="3C62704E"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import { Component, View, NgIf } from 'angular2/angular2';</w:t>
      </w:r>
    </w:p>
    <w:p w14:paraId="277B3AC7"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import CarComponent from '../car/car.component.ts';</w:t>
      </w:r>
    </w:p>
    <w:p w14:paraId="3D8AA0FC" w14:textId="77777777" w:rsidR="0068466C" w:rsidRPr="0068466C" w:rsidRDefault="0068466C" w:rsidP="0068466C">
      <w:pPr>
        <w:pStyle w:val="iBodyohneEinzug"/>
        <w:rPr>
          <w:rFonts w:ascii="Courier New" w:hAnsi="Courier New"/>
          <w:sz w:val="14"/>
          <w:szCs w:val="20"/>
          <w:lang w:val="en-US"/>
        </w:rPr>
      </w:pPr>
    </w:p>
    <w:p w14:paraId="0A4EC256"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@Component({ selector: 'dashboard' })</w:t>
      </w:r>
    </w:p>
    <w:p w14:paraId="0A82081B"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@View({</w:t>
      </w:r>
    </w:p>
    <w:p w14:paraId="397DA364"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directives: [CarComponent, NgIf],</w:t>
      </w:r>
    </w:p>
    <w:p w14:paraId="23F1F3EB"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template: `</w:t>
      </w:r>
    </w:p>
    <w:p w14:paraId="142747E1"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&lt;p *ng-if="totalDamages &gt; 0" class="lead"&gt;Reported Damages:{{ totalDamages }}&lt;/p&gt;</w:t>
      </w:r>
    </w:p>
    <w:p w14:paraId="41FD3D7B"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&lt;car #car</w:t>
      </w:r>
    </w:p>
    <w:p w14:paraId="2B2C811C"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[id]="id" [tank-capacity]="tankCapacity"</w:t>
      </w:r>
    </w:p>
    <w:p w14:paraId="6561D873"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(damaged)="notifyCarDamaged()"&gt;&lt;/car&gt;</w:t>
      </w:r>
    </w:p>
    <w:p w14:paraId="75B9A657" w14:textId="4A9BDEA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&lt;button (click)="car.getTankCap</w:t>
      </w:r>
      <w:r w:rsidR="00C46BE7">
        <w:rPr>
          <w:rFonts w:ascii="Courier New" w:hAnsi="Courier New"/>
          <w:sz w:val="14"/>
          <w:szCs w:val="20"/>
          <w:lang w:val="en-US"/>
        </w:rPr>
        <w:t>a</w:t>
      </w:r>
      <w:r w:rsidRPr="0068466C">
        <w:rPr>
          <w:rFonts w:ascii="Courier New" w:hAnsi="Courier New"/>
          <w:sz w:val="14"/>
          <w:szCs w:val="20"/>
          <w:lang w:val="en-US"/>
        </w:rPr>
        <w:t>city()"&gt;Get tank capacity&lt;/button&gt;</w:t>
      </w:r>
    </w:p>
    <w:p w14:paraId="6E2F4D64"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
    <w:p w14:paraId="27B8E3D9"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w:t>
      </w:r>
    </w:p>
    <w:p w14:paraId="7B09D2AC"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export default class DashboardComponent {</w:t>
      </w:r>
    </w:p>
    <w:p w14:paraId="42E3FE54"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id: string;</w:t>
      </w:r>
    </w:p>
    <w:p w14:paraId="3FA0C172"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tankCapacity: number;</w:t>
      </w:r>
    </w:p>
    <w:p w14:paraId="1529FF98"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totalDamages: number;</w:t>
      </w:r>
    </w:p>
    <w:p w14:paraId="073F2125" w14:textId="77777777" w:rsidR="0068466C" w:rsidRPr="0068466C" w:rsidRDefault="0068466C" w:rsidP="0068466C">
      <w:pPr>
        <w:pStyle w:val="iBodyohneEinzug"/>
        <w:rPr>
          <w:rFonts w:ascii="Courier New" w:hAnsi="Courier New"/>
          <w:sz w:val="14"/>
          <w:szCs w:val="20"/>
          <w:lang w:val="en-US"/>
        </w:rPr>
      </w:pPr>
    </w:p>
    <w:p w14:paraId="1BE74164"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constructor() {</w:t>
      </w:r>
    </w:p>
    <w:p w14:paraId="11C44E9B"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this.id = 'ng-car 1.0';</w:t>
      </w:r>
    </w:p>
    <w:p w14:paraId="33084968"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this.tankCapacity = 100;</w:t>
      </w:r>
    </w:p>
    <w:p w14:paraId="5FF4DDFE"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this.totalDamages = 0;</w:t>
      </w:r>
    </w:p>
    <w:p w14:paraId="4FF5307D"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
    <w:p w14:paraId="0C5215BD" w14:textId="77777777" w:rsidR="0068466C" w:rsidRPr="0068466C" w:rsidRDefault="0068466C" w:rsidP="0068466C">
      <w:pPr>
        <w:pStyle w:val="iBodyohneEinzug"/>
        <w:rPr>
          <w:rFonts w:ascii="Courier New" w:hAnsi="Courier New"/>
          <w:sz w:val="14"/>
          <w:szCs w:val="20"/>
          <w:lang w:val="en-US"/>
        </w:rPr>
      </w:pPr>
    </w:p>
    <w:p w14:paraId="44189D78"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notifyCarDamaged() {</w:t>
      </w:r>
    </w:p>
    <w:p w14:paraId="7F5DEC11"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this.totalDamages++;</w:t>
      </w:r>
    </w:p>
    <w:p w14:paraId="51364275"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
    <w:p w14:paraId="29A06D21"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w:t>
      </w:r>
    </w:p>
    <w:p w14:paraId="40510287" w14:textId="0A8750AD" w:rsidR="0068466C" w:rsidRPr="008D4661" w:rsidRDefault="0068466C" w:rsidP="0068466C">
      <w:pPr>
        <w:pStyle w:val="iBodyohneEinzug"/>
        <w:rPr>
          <w:color w:val="FF0000"/>
          <w:lang w:val="en-US"/>
        </w:rPr>
      </w:pPr>
      <w:r w:rsidRPr="0068466C">
        <w:rPr>
          <w:rFonts w:ascii="Courier New" w:hAnsi="Courier New"/>
          <w:color w:val="FF0000"/>
          <w:sz w:val="14"/>
          <w:szCs w:val="20"/>
          <w:lang w:val="en-US"/>
        </w:rPr>
        <w:t xml:space="preserve"> </w:t>
      </w:r>
      <w:r w:rsidRPr="008D4661">
        <w:rPr>
          <w:color w:val="FF0000"/>
          <w:lang w:val="en-US"/>
        </w:rPr>
        <w:t>((Ende Listingingkasten))</w:t>
      </w:r>
    </w:p>
    <w:p w14:paraId="2D886F5E" w14:textId="77777777" w:rsidR="0068466C" w:rsidRPr="008D4661" w:rsidRDefault="0068466C" w:rsidP="0068466C">
      <w:pPr>
        <w:pStyle w:val="iBodyohneEinzug"/>
        <w:rPr>
          <w:lang w:val="en-US"/>
        </w:rPr>
      </w:pPr>
    </w:p>
    <w:p w14:paraId="132A1290" w14:textId="77777777" w:rsidR="0068466C" w:rsidRDefault="0068466C" w:rsidP="0068466C">
      <w:pPr>
        <w:pStyle w:val="iBody"/>
        <w:ind w:firstLine="0"/>
        <w:rPr>
          <w:lang w:val="en-US"/>
        </w:rPr>
      </w:pPr>
      <w:r w:rsidRPr="000B784F">
        <w:rPr>
          <w:color w:val="FF0000"/>
          <w:lang w:val="en-US"/>
        </w:rPr>
        <w:t>((Listingkasten))</w:t>
      </w:r>
    </w:p>
    <w:p w14:paraId="5016DF20" w14:textId="178C3537" w:rsidR="0068466C" w:rsidRDefault="0068466C" w:rsidP="00EC04AB">
      <w:pPr>
        <w:pStyle w:val="iTabBalken"/>
        <w:outlineLvl w:val="0"/>
        <w:rPr>
          <w:lang w:val="en-US"/>
        </w:rPr>
      </w:pPr>
      <w:r>
        <w:rPr>
          <w:lang w:val="en-US"/>
        </w:rPr>
        <w:t>Listing 8: app.ts</w:t>
      </w:r>
    </w:p>
    <w:p w14:paraId="187AAD0A" w14:textId="73D67993" w:rsidR="0068466C" w:rsidRDefault="0068466C" w:rsidP="0068466C">
      <w:pPr>
        <w:pStyle w:val="iBodyohneEinzug"/>
        <w:rPr>
          <w:rFonts w:ascii="Courier New" w:hAnsi="Courier New"/>
          <w:sz w:val="14"/>
          <w:szCs w:val="20"/>
          <w:lang w:val="en-US"/>
        </w:rPr>
      </w:pPr>
      <w:r>
        <w:rPr>
          <w:rFonts w:ascii="Courier New" w:hAnsi="Courier New"/>
          <w:sz w:val="14"/>
          <w:szCs w:val="20"/>
          <w:lang w:val="en-US"/>
        </w:rPr>
        <w:t>// app</w:t>
      </w:r>
      <w:r w:rsidRPr="0068466C">
        <w:rPr>
          <w:rFonts w:ascii="Courier New" w:hAnsi="Courier New"/>
          <w:sz w:val="14"/>
          <w:szCs w:val="20"/>
          <w:lang w:val="en-US"/>
        </w:rPr>
        <w:t>.ts</w:t>
      </w:r>
    </w:p>
    <w:p w14:paraId="3DF73262"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import {bootstrap} from 'angular2/angular2';</w:t>
      </w:r>
    </w:p>
    <w:p w14:paraId="4F54BCCE"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import Dashboard   from './components/dashboard/dashboard.component.ts';</w:t>
      </w:r>
    </w:p>
    <w:p w14:paraId="00DC1790" w14:textId="77777777" w:rsidR="0068466C" w:rsidRPr="0068466C" w:rsidRDefault="0068466C" w:rsidP="0068466C">
      <w:pPr>
        <w:pStyle w:val="iBodyohneEinzug"/>
        <w:rPr>
          <w:rFonts w:ascii="Courier New" w:hAnsi="Courier New"/>
          <w:sz w:val="14"/>
          <w:szCs w:val="20"/>
          <w:lang w:val="en-US"/>
        </w:rPr>
      </w:pPr>
    </w:p>
    <w:p w14:paraId="168091EF" w14:textId="77777777" w:rsidR="0068466C" w:rsidRPr="008D4661" w:rsidRDefault="0068466C" w:rsidP="0068466C">
      <w:pPr>
        <w:pStyle w:val="iBodyohneEinzug"/>
        <w:rPr>
          <w:rFonts w:ascii="Courier New" w:hAnsi="Courier New"/>
          <w:sz w:val="14"/>
          <w:szCs w:val="20"/>
        </w:rPr>
      </w:pPr>
      <w:r w:rsidRPr="008D4661">
        <w:rPr>
          <w:rFonts w:ascii="Courier New" w:hAnsi="Courier New"/>
          <w:sz w:val="14"/>
          <w:szCs w:val="20"/>
        </w:rPr>
        <w:t>bootstrap(Dashboard);</w:t>
      </w:r>
    </w:p>
    <w:p w14:paraId="58CE0D52" w14:textId="0602F80A" w:rsidR="0068466C" w:rsidRPr="000B784F" w:rsidRDefault="0068466C" w:rsidP="0068466C">
      <w:pPr>
        <w:pStyle w:val="iBodyohneEinzug"/>
        <w:rPr>
          <w:color w:val="FF0000"/>
        </w:rPr>
      </w:pPr>
      <w:r w:rsidRPr="000B784F">
        <w:rPr>
          <w:color w:val="FF0000"/>
        </w:rPr>
        <w:t>((Ende Listingingkasten))</w:t>
      </w:r>
    </w:p>
    <w:p w14:paraId="1BAB3C03" w14:textId="77777777" w:rsidR="0068466C" w:rsidRDefault="0068466C">
      <w:pPr>
        <w:pStyle w:val="iBodyohneEinzug"/>
      </w:pPr>
    </w:p>
    <w:p w14:paraId="5845684A" w14:textId="77777777" w:rsidR="0068466C" w:rsidRPr="008D4661" w:rsidRDefault="0068466C" w:rsidP="0068466C">
      <w:pPr>
        <w:pStyle w:val="iBody"/>
        <w:ind w:firstLine="0"/>
      </w:pPr>
      <w:r w:rsidRPr="008D4661">
        <w:rPr>
          <w:color w:val="FF0000"/>
        </w:rPr>
        <w:t>((Listingkasten))</w:t>
      </w:r>
    </w:p>
    <w:p w14:paraId="79BEC7B4" w14:textId="12E3FE8B" w:rsidR="0068466C" w:rsidRDefault="0068466C" w:rsidP="00EC04AB">
      <w:pPr>
        <w:pStyle w:val="iTabBalken"/>
        <w:outlineLvl w:val="0"/>
        <w:rPr>
          <w:lang w:val="en-US"/>
        </w:rPr>
      </w:pPr>
      <w:r>
        <w:rPr>
          <w:lang w:val="en-US"/>
        </w:rPr>
        <w:t>Listing 9: index.html</w:t>
      </w:r>
    </w:p>
    <w:p w14:paraId="0A4603C8"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&lt;html&gt;</w:t>
      </w:r>
    </w:p>
    <w:p w14:paraId="3B0BD80A"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&lt;head&gt;</w:t>
      </w:r>
    </w:p>
    <w:p w14:paraId="506BBCF1"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&lt;title&gt;Demo | Template-Syntax&lt;/title&gt;</w:t>
      </w:r>
    </w:p>
    <w:p w14:paraId="503C4410"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&lt;script src="https://code.angularjs.org/tools/system.js"&gt;&lt;/script&gt;</w:t>
      </w:r>
    </w:p>
    <w:p w14:paraId="330C03D6"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&lt;script src="https://code.angularjs.org/tools/typescript.js"&gt;&lt;/script&gt;</w:t>
      </w:r>
    </w:p>
    <w:p w14:paraId="6EFC0367" w14:textId="491E741D"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&lt;script src="https://c</w:t>
      </w:r>
      <w:r w:rsidR="008D4661">
        <w:rPr>
          <w:rFonts w:ascii="Courier New" w:hAnsi="Courier New"/>
          <w:sz w:val="14"/>
          <w:szCs w:val="20"/>
          <w:lang w:val="en-US"/>
        </w:rPr>
        <w:t>ode.angularjs.org/2.0.0-alpha.45</w:t>
      </w:r>
      <w:bookmarkStart w:id="0" w:name="_GoBack"/>
      <w:bookmarkEnd w:id="0"/>
      <w:r w:rsidRPr="0068466C">
        <w:rPr>
          <w:rFonts w:ascii="Courier New" w:hAnsi="Courier New"/>
          <w:sz w:val="14"/>
          <w:szCs w:val="20"/>
          <w:lang w:val="en-US"/>
        </w:rPr>
        <w:t>/angular2.dev.js"&gt;&lt;/script&gt;</w:t>
      </w:r>
    </w:p>
    <w:p w14:paraId="551B7E61"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&lt;script&gt;</w:t>
      </w:r>
    </w:p>
    <w:p w14:paraId="1ACC21BD"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System.config({</w:t>
      </w:r>
    </w:p>
    <w:p w14:paraId="2437029D"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transpiler: 'typescript',</w:t>
      </w:r>
    </w:p>
    <w:p w14:paraId="6D6C084A"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typescriptOptions: { emitDecoratorMetadata: true }</w:t>
      </w:r>
    </w:p>
    <w:p w14:paraId="6486F51E"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w:t>
      </w:r>
    </w:p>
    <w:p w14:paraId="28767204"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System.import('./app/app.ts');</w:t>
      </w:r>
    </w:p>
    <w:p w14:paraId="6300CF6E"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&lt;/script&gt;</w:t>
      </w:r>
    </w:p>
    <w:p w14:paraId="31228FD8"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&lt;/head&gt;</w:t>
      </w:r>
    </w:p>
    <w:p w14:paraId="15F525FE"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lastRenderedPageBreak/>
        <w:t xml:space="preserve">  &lt;body&gt;</w:t>
      </w:r>
    </w:p>
    <w:p w14:paraId="78BF308D" w14:textId="77777777" w:rsidR="0068466C" w:rsidRPr="0068466C" w:rsidRDefault="0068466C" w:rsidP="0068466C">
      <w:pPr>
        <w:pStyle w:val="iBodyohneEinzug"/>
        <w:rPr>
          <w:rFonts w:ascii="Courier New" w:hAnsi="Courier New"/>
          <w:sz w:val="14"/>
          <w:szCs w:val="20"/>
          <w:lang w:val="en-US"/>
        </w:rPr>
      </w:pPr>
      <w:r w:rsidRPr="0068466C">
        <w:rPr>
          <w:rFonts w:ascii="Courier New" w:hAnsi="Courier New"/>
          <w:sz w:val="14"/>
          <w:szCs w:val="20"/>
          <w:lang w:val="en-US"/>
        </w:rPr>
        <w:t xml:space="preserve">    &lt;dashboard&gt;loading...&lt;/dashboard&gt;</w:t>
      </w:r>
    </w:p>
    <w:p w14:paraId="59B682AA" w14:textId="77777777" w:rsidR="0068466C" w:rsidRPr="008D4661" w:rsidRDefault="0068466C" w:rsidP="0068466C">
      <w:pPr>
        <w:pStyle w:val="iBodyohneEinzug"/>
        <w:rPr>
          <w:rFonts w:ascii="Courier New" w:hAnsi="Courier New"/>
          <w:sz w:val="14"/>
          <w:szCs w:val="20"/>
        </w:rPr>
      </w:pPr>
      <w:r w:rsidRPr="0068466C">
        <w:rPr>
          <w:rFonts w:ascii="Courier New" w:hAnsi="Courier New"/>
          <w:sz w:val="14"/>
          <w:szCs w:val="20"/>
          <w:lang w:val="en-US"/>
        </w:rPr>
        <w:t xml:space="preserve">  </w:t>
      </w:r>
      <w:r w:rsidRPr="008D4661">
        <w:rPr>
          <w:rFonts w:ascii="Courier New" w:hAnsi="Courier New"/>
          <w:sz w:val="14"/>
          <w:szCs w:val="20"/>
        </w:rPr>
        <w:t>&lt;/body&gt;</w:t>
      </w:r>
    </w:p>
    <w:p w14:paraId="49BF8DE5" w14:textId="77777777" w:rsidR="0068466C" w:rsidRPr="008D4661" w:rsidRDefault="0068466C" w:rsidP="0068466C">
      <w:pPr>
        <w:pStyle w:val="iBodyohneEinzug"/>
        <w:rPr>
          <w:rFonts w:ascii="Courier New" w:hAnsi="Courier New"/>
          <w:sz w:val="14"/>
          <w:szCs w:val="20"/>
        </w:rPr>
      </w:pPr>
      <w:r w:rsidRPr="008D4661">
        <w:rPr>
          <w:rFonts w:ascii="Courier New" w:hAnsi="Courier New"/>
          <w:sz w:val="14"/>
          <w:szCs w:val="20"/>
        </w:rPr>
        <w:t>&lt;/html&gt;</w:t>
      </w:r>
    </w:p>
    <w:p w14:paraId="1F1E2FF2" w14:textId="04055692" w:rsidR="0068466C" w:rsidRPr="000B784F" w:rsidRDefault="0068466C" w:rsidP="0068466C">
      <w:pPr>
        <w:pStyle w:val="iBodyohneEinzug"/>
        <w:rPr>
          <w:color w:val="FF0000"/>
        </w:rPr>
      </w:pPr>
      <w:r w:rsidRPr="000B784F">
        <w:rPr>
          <w:color w:val="FF0000"/>
        </w:rPr>
        <w:t>((Ende Listingingkasten))</w:t>
      </w:r>
    </w:p>
    <w:p w14:paraId="326E9810" w14:textId="77777777" w:rsidR="0068466C" w:rsidRDefault="0068466C" w:rsidP="0068466C">
      <w:pPr>
        <w:pStyle w:val="iBody"/>
        <w:ind w:firstLine="0"/>
      </w:pPr>
    </w:p>
    <w:p w14:paraId="18A32698" w14:textId="4FAFBE52" w:rsidR="00456B63" w:rsidRDefault="00456B63" w:rsidP="00EC04AB">
      <w:pPr>
        <w:pStyle w:val="iZwiti"/>
        <w:outlineLvl w:val="0"/>
      </w:pPr>
      <w:r>
        <w:t>Zusammengefasst</w:t>
      </w:r>
    </w:p>
    <w:p w14:paraId="460C5415" w14:textId="6EDAEAC6" w:rsidR="00456B63" w:rsidRPr="00456B63" w:rsidRDefault="00456B63" w:rsidP="00456B63">
      <w:pPr>
        <w:pStyle w:val="iBodyohneEinzug"/>
        <w:rPr>
          <w:color w:val="FF0000"/>
        </w:rPr>
      </w:pPr>
      <w:r w:rsidRPr="000B784F">
        <w:rPr>
          <w:color w:val="FF0000"/>
        </w:rPr>
        <w:t>((Aufzählung))</w:t>
      </w:r>
    </w:p>
    <w:p w14:paraId="620292AD" w14:textId="0AD9EA07" w:rsidR="00456B63" w:rsidRDefault="00456B63" w:rsidP="00456B63">
      <w:pPr>
        <w:pStyle w:val="iBody"/>
        <w:ind w:firstLine="0"/>
      </w:pPr>
      <w:r>
        <w:t>Input- und Output-Properties beschreiben die API einer Komponente</w:t>
      </w:r>
    </w:p>
    <w:p w14:paraId="5746744C" w14:textId="77777777" w:rsidR="00456B63" w:rsidRDefault="00456B63" w:rsidP="00456B63">
      <w:pPr>
        <w:pStyle w:val="iBody"/>
        <w:ind w:firstLine="0"/>
      </w:pPr>
    </w:p>
    <w:p w14:paraId="17C1EA04" w14:textId="42732B07" w:rsidR="00456B63" w:rsidRDefault="00456B63" w:rsidP="00EC04AB">
      <w:pPr>
        <w:pStyle w:val="iBody"/>
        <w:ind w:firstLine="0"/>
        <w:outlineLvl w:val="0"/>
      </w:pPr>
      <w:r>
        <w:t>Über Inputs "fließen" Daten in die Komponente hinein.</w:t>
      </w:r>
    </w:p>
    <w:p w14:paraId="3A90F849" w14:textId="77777777" w:rsidR="00456B63" w:rsidRDefault="00456B63" w:rsidP="00456B63">
      <w:pPr>
        <w:pStyle w:val="iBody"/>
        <w:ind w:firstLine="0"/>
      </w:pPr>
    </w:p>
    <w:p w14:paraId="053B55E7" w14:textId="241451C0" w:rsidR="00456B63" w:rsidRDefault="00456B63" w:rsidP="00456B63">
      <w:pPr>
        <w:pStyle w:val="iBody"/>
        <w:ind w:firstLine="0"/>
      </w:pPr>
      <w:r>
        <w:t>Inputs werden über Property-Bindings aktualisiert ([property])</w:t>
      </w:r>
    </w:p>
    <w:p w14:paraId="43848B9A" w14:textId="77777777" w:rsidR="00456B63" w:rsidRDefault="00456B63" w:rsidP="00456B63">
      <w:pPr>
        <w:pStyle w:val="iBody"/>
        <w:ind w:firstLine="0"/>
      </w:pPr>
    </w:p>
    <w:p w14:paraId="505B261B" w14:textId="0321D211" w:rsidR="00456B63" w:rsidRDefault="00456B63" w:rsidP="00EC04AB">
      <w:pPr>
        <w:pStyle w:val="iBody"/>
        <w:ind w:firstLine="0"/>
        <w:outlineLvl w:val="0"/>
      </w:pPr>
      <w:r>
        <w:t>Über Outputs "fließen" Daten aus der Komponente heraus.</w:t>
      </w:r>
    </w:p>
    <w:p w14:paraId="5526016E" w14:textId="77777777" w:rsidR="00456B63" w:rsidRDefault="00456B63" w:rsidP="00456B63">
      <w:pPr>
        <w:pStyle w:val="iBody"/>
        <w:ind w:firstLine="0"/>
      </w:pPr>
    </w:p>
    <w:p w14:paraId="53D1B392" w14:textId="5C44C427" w:rsidR="00456B63" w:rsidRDefault="00456B63" w:rsidP="00456B63">
      <w:pPr>
        <w:pStyle w:val="iBody"/>
        <w:ind w:firstLine="0"/>
      </w:pPr>
      <w:r>
        <w:t>Outputs werden mithilfe von Event-Bindings abonniert ((event)).</w:t>
      </w:r>
    </w:p>
    <w:p w14:paraId="7E5CF3D9" w14:textId="77777777" w:rsidR="00456B63" w:rsidRDefault="00456B63" w:rsidP="00456B63">
      <w:pPr>
        <w:pStyle w:val="iBody"/>
        <w:ind w:firstLine="0"/>
      </w:pPr>
    </w:p>
    <w:p w14:paraId="2EE2D91B" w14:textId="798F026C" w:rsidR="00456B63" w:rsidRDefault="00456B63" w:rsidP="00456B63">
      <w:pPr>
        <w:pStyle w:val="iBody"/>
        <w:ind w:firstLine="0"/>
      </w:pPr>
      <w:r>
        <w:t>Ein Property-Binding und Event-Binding können kombiniert werden, um ein Two-Way-Binding zu beschreiben ([(twoWay)]). [[2]]</w:t>
      </w:r>
    </w:p>
    <w:p w14:paraId="0E84771A" w14:textId="77777777" w:rsidR="00456B63" w:rsidRPr="000B784F" w:rsidRDefault="00456B63" w:rsidP="00456B63">
      <w:pPr>
        <w:pStyle w:val="iBodyohneEinzug"/>
        <w:rPr>
          <w:color w:val="FF0000"/>
        </w:rPr>
      </w:pPr>
      <w:r w:rsidRPr="000B784F">
        <w:rPr>
          <w:color w:val="FF0000"/>
        </w:rPr>
        <w:t>((Ende Aufzählung))</w:t>
      </w:r>
    </w:p>
    <w:p w14:paraId="57CC6B83" w14:textId="77777777" w:rsidR="0068466C" w:rsidRDefault="0068466C" w:rsidP="00456B63">
      <w:pPr>
        <w:pStyle w:val="iBody"/>
        <w:ind w:firstLine="0"/>
      </w:pPr>
    </w:p>
    <w:p w14:paraId="4F04F3E9" w14:textId="0C0E0EB5" w:rsidR="00456B63" w:rsidRDefault="00456B63" w:rsidP="00EC04AB">
      <w:pPr>
        <w:pStyle w:val="iZwiti"/>
        <w:outlineLvl w:val="0"/>
      </w:pPr>
      <w:r>
        <w:t>Fazit</w:t>
      </w:r>
    </w:p>
    <w:p w14:paraId="737286D5" w14:textId="77777777" w:rsidR="00456B63" w:rsidRDefault="00456B63" w:rsidP="00456B63">
      <w:pPr>
        <w:pStyle w:val="iBody"/>
      </w:pPr>
      <w:r>
        <w:t>In Angular 2.0 wird die Template-Syntax in mehrere Konzepte aufgebrochen. Der Datenfluss zwischen Komponenten wird dadurch konkret definiert. Daher ist es mit einem Blick auf ein Template möglich, zu erkennen, wie sich eine Komponente verhält. Somit können, im Gegensatz zur Vorgängerversion AngularJS, Templates in Angular 2.0 diffiziler und genauer beschrieben werden.</w:t>
      </w:r>
    </w:p>
    <w:p w14:paraId="0BAB8B20" w14:textId="77777777" w:rsidR="00456B63" w:rsidRDefault="00456B63" w:rsidP="00456B63">
      <w:pPr>
        <w:pStyle w:val="iBody"/>
      </w:pPr>
      <w:r>
        <w:t>Allerdings sind auch mehrere Möglichkeiten vorhanden Templates und Bindings zu definieren. Daher ist es ratsam, sich im Team auf jeweils eine der angebotenen Schreibweisen zu einigen, um ein vertrautes und homogenes Bild im Markup zu schaffen.</w:t>
      </w:r>
    </w:p>
    <w:p w14:paraId="4F03CD88" w14:textId="77777777" w:rsidR="00456B63" w:rsidRDefault="00456B63" w:rsidP="00456B63">
      <w:pPr>
        <w:pStyle w:val="iBody"/>
        <w:ind w:firstLine="0"/>
      </w:pPr>
    </w:p>
    <w:p w14:paraId="366F2DFF" w14:textId="77777777" w:rsidR="00456B63" w:rsidRDefault="00456B63" w:rsidP="00EC04AB">
      <w:pPr>
        <w:pStyle w:val="iZwiti"/>
        <w:outlineLvl w:val="0"/>
      </w:pPr>
      <w:r>
        <w:t>Ausblick</w:t>
      </w:r>
    </w:p>
    <w:p w14:paraId="62446E45" w14:textId="77777777" w:rsidR="00456B63" w:rsidRDefault="00456B63" w:rsidP="00456B63">
      <w:pPr>
        <w:pStyle w:val="iBody"/>
      </w:pPr>
    </w:p>
    <w:p w14:paraId="764736B6" w14:textId="77777777" w:rsidR="00456B63" w:rsidRDefault="00456B63" w:rsidP="00456B63">
      <w:pPr>
        <w:pStyle w:val="iBody"/>
      </w:pPr>
      <w:r>
        <w:t>Im nächsten Artikel werden die Themen Dependency Injection und Unit-Testing mit Angular 2.0 behandelt. Denn wie AngularJS 1.x, können bei dessen ambitionierten Nachfolger Komponenten und Dienste über Angulars integrierten IoC-Container miteinander kombiniert werden und dennoch für sich isoliert getestet werden.</w:t>
      </w:r>
    </w:p>
    <w:p w14:paraId="2E8CA809" w14:textId="67061918" w:rsidR="00456B63" w:rsidRDefault="00456B63" w:rsidP="00456B63">
      <w:pPr>
        <w:pStyle w:val="iBody"/>
        <w:ind w:firstLine="0"/>
      </w:pPr>
      <w:r>
        <w:t>Wie das alles funktioniert sehen Sie in der nächsten Ausgabe.</w:t>
      </w:r>
    </w:p>
    <w:p w14:paraId="651738C9" w14:textId="77777777" w:rsidR="00456B63" w:rsidRDefault="00456B63" w:rsidP="00456B63">
      <w:pPr>
        <w:pStyle w:val="iBody"/>
        <w:ind w:firstLine="0"/>
      </w:pPr>
    </w:p>
    <w:p w14:paraId="2CDC4C44" w14:textId="77777777" w:rsidR="00456B63" w:rsidRPr="006965F0" w:rsidRDefault="00456B63" w:rsidP="00456B63">
      <w:pPr>
        <w:pStyle w:val="iBodyohneEinzug"/>
        <w:rPr>
          <w:color w:val="FF0000"/>
        </w:rPr>
      </w:pPr>
      <w:r w:rsidRPr="006965F0">
        <w:rPr>
          <w:color w:val="FF0000"/>
        </w:rPr>
        <w:t>((Autorenkasten))</w:t>
      </w:r>
    </w:p>
    <w:p w14:paraId="1A66A0A0" w14:textId="48626025" w:rsidR="00456B63" w:rsidRPr="006965F0" w:rsidRDefault="00456B63" w:rsidP="00456B63">
      <w:pPr>
        <w:pStyle w:val="iBodyohneEinzug"/>
        <w:rPr>
          <w:color w:val="FF0000"/>
        </w:rPr>
      </w:pPr>
      <w:r w:rsidRPr="006965F0">
        <w:rPr>
          <w:color w:val="FF0000"/>
        </w:rPr>
        <w:t>((</w:t>
      </w:r>
      <w:r>
        <w:rPr>
          <w:color w:val="FF0000"/>
        </w:rPr>
        <w:t>gregor-woiwode</w:t>
      </w:r>
      <w:r w:rsidRPr="006965F0">
        <w:rPr>
          <w:color w:val="FF0000"/>
        </w:rPr>
        <w:t>.</w:t>
      </w:r>
      <w:r>
        <w:rPr>
          <w:color w:val="FF0000"/>
        </w:rPr>
        <w:t>png</w:t>
      </w:r>
      <w:r w:rsidRPr="006965F0">
        <w:rPr>
          <w:color w:val="FF0000"/>
        </w:rPr>
        <w:t>))</w:t>
      </w:r>
    </w:p>
    <w:p w14:paraId="6E2CDE62" w14:textId="77777777" w:rsidR="00456B63" w:rsidRDefault="00456B63" w:rsidP="00EC04AB">
      <w:pPr>
        <w:pStyle w:val="iTabBalken"/>
        <w:outlineLvl w:val="0"/>
      </w:pPr>
      <w:r>
        <w:t>Autor</w:t>
      </w:r>
    </w:p>
    <w:p w14:paraId="504F5472" w14:textId="3522966E" w:rsidR="00456B63" w:rsidRDefault="00456B63" w:rsidP="00456B63">
      <w:pPr>
        <w:pStyle w:val="iKastenBody"/>
        <w:rPr>
          <w:lang w:val="pt-BR"/>
        </w:rPr>
      </w:pPr>
      <w:r>
        <w:rPr>
          <w:b/>
          <w:bCs/>
          <w:lang w:val="pt-BR"/>
        </w:rPr>
        <w:lastRenderedPageBreak/>
        <w:t xml:space="preserve">Gregor Woiwode </w:t>
      </w:r>
      <w:r w:rsidRPr="00456B63">
        <w:rPr>
          <w:lang w:val="pt-BR"/>
        </w:rPr>
        <w:t>ist als Softwareentwickler im Bereich des Competitive Intelligence bzw. Enterprise Knowledge Managements für ein Softwareunternehmen in Leipzig tätig. Er veranstaltet Trainings AngularJS. Er bloggt unte</w:t>
      </w:r>
      <w:r>
        <w:rPr>
          <w:lang w:val="pt-BR"/>
        </w:rPr>
        <w:t>r http://www.woiwode.info/blog/</w:t>
      </w:r>
      <w:r w:rsidRPr="00456B63">
        <w:rPr>
          <w:lang w:val="pt-BR"/>
        </w:rPr>
        <w:t>.</w:t>
      </w:r>
    </w:p>
    <w:p w14:paraId="0E677CC6" w14:textId="77777777" w:rsidR="00456B63" w:rsidRPr="006965F0" w:rsidRDefault="00456B63" w:rsidP="00456B63">
      <w:pPr>
        <w:pStyle w:val="iBodyohneEinzug"/>
        <w:rPr>
          <w:color w:val="FF0000"/>
        </w:rPr>
      </w:pPr>
      <w:r w:rsidRPr="006965F0">
        <w:rPr>
          <w:color w:val="FF0000"/>
        </w:rPr>
        <w:t>((Ende Autorenkasten))</w:t>
      </w:r>
    </w:p>
    <w:p w14:paraId="6F875CC6" w14:textId="77777777" w:rsidR="00456B63" w:rsidRDefault="00456B63" w:rsidP="00456B63">
      <w:pPr>
        <w:pStyle w:val="iBody"/>
        <w:ind w:firstLine="0"/>
        <w:rPr>
          <w:color w:val="FF0000"/>
        </w:rPr>
      </w:pPr>
    </w:p>
    <w:p w14:paraId="6E9C1827" w14:textId="77777777" w:rsidR="00456B63" w:rsidRPr="006965F0" w:rsidRDefault="00456B63" w:rsidP="00456B63">
      <w:pPr>
        <w:pStyle w:val="iBodyohneEinzug"/>
        <w:rPr>
          <w:color w:val="FF0000"/>
        </w:rPr>
      </w:pPr>
      <w:r w:rsidRPr="006965F0">
        <w:rPr>
          <w:color w:val="FF0000"/>
        </w:rPr>
        <w:t>((Autorenkasten))</w:t>
      </w:r>
    </w:p>
    <w:p w14:paraId="75579324" w14:textId="2C5596BA" w:rsidR="00456B63" w:rsidRPr="006965F0" w:rsidRDefault="00456B63" w:rsidP="00456B63">
      <w:pPr>
        <w:pStyle w:val="iBodyohneEinzug"/>
        <w:rPr>
          <w:color w:val="FF0000"/>
        </w:rPr>
      </w:pPr>
      <w:r w:rsidRPr="006965F0">
        <w:rPr>
          <w:color w:val="FF0000"/>
        </w:rPr>
        <w:t>((</w:t>
      </w:r>
      <w:r>
        <w:rPr>
          <w:color w:val="FF0000"/>
        </w:rPr>
        <w:t>johannes-hoppe</w:t>
      </w:r>
      <w:r w:rsidRPr="006965F0">
        <w:rPr>
          <w:color w:val="FF0000"/>
        </w:rPr>
        <w:t>.</w:t>
      </w:r>
      <w:r>
        <w:rPr>
          <w:color w:val="FF0000"/>
        </w:rPr>
        <w:t>png</w:t>
      </w:r>
      <w:r w:rsidRPr="006965F0">
        <w:rPr>
          <w:color w:val="FF0000"/>
        </w:rPr>
        <w:t>))</w:t>
      </w:r>
    </w:p>
    <w:p w14:paraId="3BB4B966" w14:textId="77777777" w:rsidR="00456B63" w:rsidRDefault="00456B63" w:rsidP="00EC04AB">
      <w:pPr>
        <w:pStyle w:val="iTabBalken"/>
        <w:outlineLvl w:val="0"/>
      </w:pPr>
      <w:r>
        <w:t>Autor</w:t>
      </w:r>
    </w:p>
    <w:p w14:paraId="07D1CC25" w14:textId="77777777" w:rsidR="00456B63" w:rsidRDefault="00456B63" w:rsidP="00456B63">
      <w:pPr>
        <w:pStyle w:val="iBodyohneEinzug"/>
        <w:rPr>
          <w:rFonts w:ascii="Helvetica" w:hAnsi="Helvetica"/>
          <w:bCs/>
          <w:sz w:val="18"/>
          <w:lang w:val="pt-BR"/>
        </w:rPr>
      </w:pPr>
      <w:r w:rsidRPr="00456B63">
        <w:rPr>
          <w:rFonts w:ascii="Helvetica" w:hAnsi="Helvetica"/>
          <w:b/>
          <w:bCs/>
          <w:sz w:val="18"/>
          <w:lang w:val="pt-BR"/>
        </w:rPr>
        <w:t>Johannes Hoppe</w:t>
      </w:r>
      <w:r w:rsidRPr="00456B63">
        <w:rPr>
          <w:rFonts w:ascii="Helvetica" w:hAnsi="Helvetica"/>
          <w:bCs/>
          <w:sz w:val="18"/>
          <w:lang w:val="pt-BR"/>
        </w:rPr>
        <w:t xml:space="preserve"> ist selbstständiger IT-Berater, Softwareentwickler und Trainer. Er arbeitet derzeit als Architekt für ein Portal auf Basis von .NET und AngularJS. Er bloggt unte</w:t>
      </w:r>
      <w:r>
        <w:rPr>
          <w:rFonts w:ascii="Helvetica" w:hAnsi="Helvetica"/>
          <w:bCs/>
          <w:sz w:val="18"/>
          <w:lang w:val="pt-BR"/>
        </w:rPr>
        <w:t>r http://blog.johanneshoppe.de/</w:t>
      </w:r>
      <w:r w:rsidRPr="00456B63">
        <w:rPr>
          <w:rFonts w:ascii="Helvetica" w:hAnsi="Helvetica"/>
          <w:bCs/>
          <w:sz w:val="18"/>
          <w:lang w:val="pt-BR"/>
        </w:rPr>
        <w:t>.</w:t>
      </w:r>
    </w:p>
    <w:p w14:paraId="7604BCD3" w14:textId="02819E79" w:rsidR="00456B63" w:rsidRPr="006965F0" w:rsidRDefault="00456B63" w:rsidP="00456B63">
      <w:pPr>
        <w:pStyle w:val="iBodyohneEinzug"/>
        <w:rPr>
          <w:color w:val="FF0000"/>
        </w:rPr>
      </w:pPr>
      <w:r w:rsidRPr="006965F0">
        <w:rPr>
          <w:color w:val="FF0000"/>
        </w:rPr>
        <w:t>((Ende Autorenkasten))</w:t>
      </w:r>
    </w:p>
    <w:p w14:paraId="36FEF8D0" w14:textId="77777777" w:rsidR="00456B63" w:rsidRPr="00456B63" w:rsidRDefault="00456B63" w:rsidP="00456B63">
      <w:pPr>
        <w:pStyle w:val="iBody"/>
        <w:ind w:firstLine="0"/>
      </w:pPr>
    </w:p>
    <w:p w14:paraId="7C929005" w14:textId="77777777" w:rsidR="00456B63" w:rsidRDefault="00456B63" w:rsidP="00456B63">
      <w:pPr>
        <w:pStyle w:val="iBody"/>
      </w:pPr>
    </w:p>
    <w:p w14:paraId="1DAC0DA0" w14:textId="77777777" w:rsidR="00456B63" w:rsidRDefault="00456B63" w:rsidP="00923354">
      <w:pPr>
        <w:pStyle w:val="iBody"/>
        <w:ind w:firstLine="0"/>
      </w:pPr>
      <w:r>
        <w:t>((Kasten))</w:t>
      </w:r>
    </w:p>
    <w:p w14:paraId="6C9365B3" w14:textId="77777777" w:rsidR="00456B63" w:rsidRDefault="00456B63" w:rsidP="00EC04AB">
      <w:pPr>
        <w:pStyle w:val="iTabBalken"/>
        <w:outlineLvl w:val="0"/>
      </w:pPr>
      <w:r>
        <w:t>Links zum Thema</w:t>
      </w:r>
    </w:p>
    <w:p w14:paraId="2FCB47FB" w14:textId="2B506E8F" w:rsidR="00456B63" w:rsidRDefault="00456B63" w:rsidP="00456B63">
      <w:pPr>
        <w:pStyle w:val="iKastenBody"/>
        <w:rPr>
          <w:lang w:val="pt-BR"/>
        </w:rPr>
      </w:pPr>
      <w:r w:rsidRPr="00456B63">
        <w:rPr>
          <w:lang w:val="pt-BR"/>
        </w:rPr>
        <w:t xml:space="preserve">[1] </w:t>
      </w:r>
      <w:r>
        <w:rPr>
          <w:lang w:val="pt-BR"/>
        </w:rPr>
        <w:t>Angular 2.0 - 5 Min Quickstart</w:t>
      </w:r>
    </w:p>
    <w:p w14:paraId="4BC063E5" w14:textId="73B3990D" w:rsidR="00456B63" w:rsidRPr="00456B63" w:rsidRDefault="00456B63" w:rsidP="00456B63">
      <w:pPr>
        <w:pStyle w:val="iKastenAdresse"/>
        <w:rPr>
          <w:lang w:val="pt-BR"/>
        </w:rPr>
      </w:pPr>
      <w:r w:rsidRPr="00456B63">
        <w:rPr>
          <w:lang w:val="pt-BR"/>
        </w:rPr>
        <w:t xml:space="preserve">https://angular.io/docs/ts/latest/quickstart.html </w:t>
      </w:r>
    </w:p>
    <w:p w14:paraId="0A7225C4" w14:textId="3DEF220C" w:rsidR="00456B63" w:rsidRDefault="00456B63" w:rsidP="00EC04AB">
      <w:pPr>
        <w:pStyle w:val="iKastenBody"/>
        <w:outlineLvl w:val="0"/>
        <w:rPr>
          <w:lang w:val="pt-BR"/>
        </w:rPr>
      </w:pPr>
      <w:r w:rsidRPr="00456B63">
        <w:rPr>
          <w:lang w:val="pt-BR"/>
        </w:rPr>
        <w:t>[2] Angular 2</w:t>
      </w:r>
      <w:r>
        <w:rPr>
          <w:lang w:val="pt-BR"/>
        </w:rPr>
        <w:t>.0</w:t>
      </w:r>
      <w:r w:rsidRPr="00456B63">
        <w:rPr>
          <w:lang w:val="pt-BR"/>
        </w:rPr>
        <w:t xml:space="preserve"> Template Syntax</w:t>
      </w:r>
    </w:p>
    <w:p w14:paraId="2EC53178" w14:textId="5A991608" w:rsidR="00456B63" w:rsidRPr="00456B63" w:rsidRDefault="00456B63" w:rsidP="00456B63">
      <w:pPr>
        <w:pStyle w:val="iKastenAdresse"/>
        <w:rPr>
          <w:lang w:val="pt-BR"/>
        </w:rPr>
      </w:pPr>
      <w:r w:rsidRPr="00456B63">
        <w:rPr>
          <w:lang w:val="pt-BR"/>
        </w:rPr>
        <w:t>http://victorsavkin.com/post/1199431</w:t>
      </w:r>
      <w:r>
        <w:rPr>
          <w:lang w:val="pt-BR"/>
        </w:rPr>
        <w:t>27151/angular-2-template-syntax</w:t>
      </w:r>
    </w:p>
    <w:p w14:paraId="055F8693" w14:textId="22A77DD3" w:rsidR="00456B63" w:rsidRDefault="00456B63" w:rsidP="00EC04AB">
      <w:pPr>
        <w:pStyle w:val="iKastenBody"/>
        <w:outlineLvl w:val="0"/>
        <w:rPr>
          <w:lang w:val="pt-BR"/>
        </w:rPr>
      </w:pPr>
      <w:r>
        <w:rPr>
          <w:lang w:val="pt-BR"/>
        </w:rPr>
        <w:t xml:space="preserve">[3] </w:t>
      </w:r>
      <w:r w:rsidRPr="00456B63">
        <w:rPr>
          <w:lang w:val="pt-BR"/>
        </w:rPr>
        <w:t>ng-conf 2015 Keynote 2</w:t>
      </w:r>
    </w:p>
    <w:p w14:paraId="5E0783EF" w14:textId="3CBA79D0" w:rsidR="00456B63" w:rsidRPr="00456B63" w:rsidRDefault="00456B63" w:rsidP="00923354">
      <w:pPr>
        <w:pStyle w:val="iKastenAdresse"/>
        <w:rPr>
          <w:lang w:val="pt-BR"/>
        </w:rPr>
      </w:pPr>
      <w:r w:rsidRPr="00456B63">
        <w:rPr>
          <w:lang w:val="pt-BR"/>
        </w:rPr>
        <w:t>https://www.y</w:t>
      </w:r>
      <w:r>
        <w:rPr>
          <w:lang w:val="pt-BR"/>
        </w:rPr>
        <w:t>outube.com/watch?v=-dMBcqwvYA0</w:t>
      </w:r>
    </w:p>
    <w:p w14:paraId="0074B921" w14:textId="2717145A" w:rsidR="00923354" w:rsidRDefault="00456B63" w:rsidP="00EC04AB">
      <w:pPr>
        <w:pStyle w:val="iBody"/>
        <w:ind w:firstLine="0"/>
        <w:outlineLvl w:val="0"/>
        <w:rPr>
          <w:rFonts w:ascii="Helvetica" w:hAnsi="Helvetica"/>
          <w:sz w:val="18"/>
          <w:lang w:val="pt-BR"/>
        </w:rPr>
      </w:pPr>
      <w:r w:rsidRPr="00456B63">
        <w:rPr>
          <w:rFonts w:ascii="Helvetica" w:hAnsi="Helvetica"/>
          <w:sz w:val="18"/>
          <w:lang w:val="pt-BR"/>
        </w:rPr>
        <w:t>[4]</w:t>
      </w:r>
      <w:r w:rsidR="00923354" w:rsidRPr="00923354">
        <w:rPr>
          <w:rFonts w:ascii="Helvetica" w:hAnsi="Helvetica"/>
          <w:sz w:val="18"/>
          <w:lang w:val="pt-BR"/>
        </w:rPr>
        <w:t xml:space="preserve"> </w:t>
      </w:r>
      <w:r w:rsidR="00923354" w:rsidRPr="00456B63">
        <w:rPr>
          <w:rFonts w:ascii="Helvetica" w:hAnsi="Helvetica"/>
          <w:sz w:val="18"/>
          <w:lang w:val="pt-BR"/>
        </w:rPr>
        <w:t>Felipe Coury, Nate Murray, Carlos Taborda</w:t>
      </w:r>
    </w:p>
    <w:p w14:paraId="615D62A1" w14:textId="3C44C419" w:rsidR="00456B63" w:rsidRPr="00456B63" w:rsidRDefault="00923354" w:rsidP="00923354">
      <w:pPr>
        <w:pStyle w:val="iKastenAdresse"/>
        <w:rPr>
          <w:lang w:val="pt-BR"/>
        </w:rPr>
      </w:pPr>
      <w:r>
        <w:rPr>
          <w:lang w:val="pt-BR"/>
        </w:rPr>
        <w:t xml:space="preserve">ng-book </w:t>
      </w:r>
      <w:r w:rsidR="00456B63" w:rsidRPr="00456B63">
        <w:rPr>
          <w:lang w:val="pt-BR"/>
        </w:rPr>
        <w:t>2 - The Complete Boo</w:t>
      </w:r>
      <w:r>
        <w:rPr>
          <w:lang w:val="pt-BR"/>
        </w:rPr>
        <w:t>k on AngularJS 2</w:t>
      </w:r>
    </w:p>
    <w:p w14:paraId="7596E3CD" w14:textId="72D263BA" w:rsidR="00923354" w:rsidRDefault="00456B63" w:rsidP="00EC04AB">
      <w:pPr>
        <w:pStyle w:val="iKastenBody"/>
        <w:outlineLvl w:val="0"/>
        <w:rPr>
          <w:lang w:val="pt-BR"/>
        </w:rPr>
      </w:pPr>
      <w:r w:rsidRPr="00456B63">
        <w:rPr>
          <w:lang w:val="pt-BR"/>
        </w:rPr>
        <w:t>[5]</w:t>
      </w:r>
      <w:r w:rsidR="00923354">
        <w:rPr>
          <w:lang w:val="pt-BR"/>
        </w:rPr>
        <w:t xml:space="preserve"> </w:t>
      </w:r>
      <w:r w:rsidR="00923354" w:rsidRPr="00456B63">
        <w:rPr>
          <w:lang w:val="pt-BR"/>
        </w:rPr>
        <w:t>angular.io - Template-Syntax</w:t>
      </w:r>
    </w:p>
    <w:p w14:paraId="569DAF86" w14:textId="441C32F3" w:rsidR="00456B63" w:rsidRPr="00456B63" w:rsidRDefault="00456B63" w:rsidP="00923354">
      <w:pPr>
        <w:pStyle w:val="iKastenAdresse"/>
        <w:rPr>
          <w:lang w:val="pt-BR"/>
        </w:rPr>
      </w:pPr>
      <w:r w:rsidRPr="00456B63">
        <w:rPr>
          <w:lang w:val="pt-BR"/>
        </w:rPr>
        <w:t>https://angular.io/docs/ts/lat</w:t>
      </w:r>
      <w:r w:rsidR="00923354">
        <w:rPr>
          <w:lang w:val="pt-BR"/>
        </w:rPr>
        <w:t>est/guide/template-syntax.html</w:t>
      </w:r>
    </w:p>
    <w:p w14:paraId="565BADB8" w14:textId="0CCAEB9F" w:rsidR="00923354" w:rsidRDefault="00923354" w:rsidP="00EC04AB">
      <w:pPr>
        <w:pStyle w:val="iKastenBody"/>
        <w:outlineLvl w:val="0"/>
        <w:rPr>
          <w:lang w:val="pt-BR"/>
        </w:rPr>
      </w:pPr>
      <w:r>
        <w:rPr>
          <w:lang w:val="pt-BR"/>
        </w:rPr>
        <w:t>[6]</w:t>
      </w:r>
      <w:r w:rsidR="00456B63" w:rsidRPr="00456B63">
        <w:rPr>
          <w:lang w:val="pt-BR"/>
        </w:rPr>
        <w:t xml:space="preserve"> </w:t>
      </w:r>
      <w:r w:rsidRPr="00456B63">
        <w:rPr>
          <w:lang w:val="pt-BR"/>
        </w:rPr>
        <w:t>Template-Syntax demystified</w:t>
      </w:r>
    </w:p>
    <w:p w14:paraId="7A639D3D" w14:textId="162461DC" w:rsidR="00456B63" w:rsidRPr="00456B63" w:rsidRDefault="00456B63" w:rsidP="00923354">
      <w:pPr>
        <w:pStyle w:val="iKastenAdresse"/>
        <w:rPr>
          <w:lang w:val="pt-BR"/>
        </w:rPr>
      </w:pPr>
      <w:r w:rsidRPr="00456B63">
        <w:rPr>
          <w:lang w:val="pt-BR"/>
        </w:rPr>
        <w:t>http://blog.thoughtram.io/angular/2015/08/11/angular-2-template-</w:t>
      </w:r>
      <w:r w:rsidR="00923354">
        <w:rPr>
          <w:lang w:val="pt-BR"/>
        </w:rPr>
        <w:t>syntax-demystified-part-1.html</w:t>
      </w:r>
    </w:p>
    <w:p w14:paraId="5A942D23" w14:textId="7166365B" w:rsidR="00456B63" w:rsidRDefault="00456B63" w:rsidP="00923354">
      <w:pPr>
        <w:pStyle w:val="iKastenBody"/>
        <w:rPr>
          <w:lang w:val="pt-BR"/>
        </w:rPr>
      </w:pPr>
      <w:r w:rsidRPr="00456B63">
        <w:rPr>
          <w:lang w:val="pt-BR"/>
        </w:rPr>
        <w:t xml:space="preserve">[7] Angular 2 Data Flow – Jeff Cross, </w:t>
      </w:r>
      <w:r w:rsidR="00923354">
        <w:rPr>
          <w:lang w:val="pt-BR"/>
        </w:rPr>
        <w:t>Rob Wormald and Alex Rickabaugh</w:t>
      </w:r>
    </w:p>
    <w:p w14:paraId="057B9740" w14:textId="79404587" w:rsidR="00923354" w:rsidRPr="00456B63" w:rsidRDefault="00923354" w:rsidP="00923354">
      <w:pPr>
        <w:pStyle w:val="iKastenAdresse"/>
        <w:rPr>
          <w:lang w:val="pt-BR"/>
        </w:rPr>
      </w:pPr>
      <w:r w:rsidRPr="00456B63">
        <w:rPr>
          <w:lang w:val="pt-BR"/>
        </w:rPr>
        <w:t>https://youtu.be/bVI5gGTEQ_U</w:t>
      </w:r>
    </w:p>
    <w:p w14:paraId="11A49557" w14:textId="01EBDAFF" w:rsidR="00923354" w:rsidRDefault="00456B63" w:rsidP="00923354">
      <w:pPr>
        <w:pStyle w:val="iKastenBody"/>
        <w:rPr>
          <w:lang w:val="pt-BR"/>
        </w:rPr>
      </w:pPr>
      <w:r w:rsidRPr="00456B63">
        <w:rPr>
          <w:lang w:val="pt-BR"/>
        </w:rPr>
        <w:t>[8]</w:t>
      </w:r>
      <w:r w:rsidR="00923354">
        <w:rPr>
          <w:lang w:val="pt-BR"/>
        </w:rPr>
        <w:t xml:space="preserve"> </w:t>
      </w:r>
      <w:r w:rsidR="00923354" w:rsidRPr="00456B63">
        <w:rPr>
          <w:lang w:val="pt-BR"/>
        </w:rPr>
        <w:t>W3C - HTML: The Markup Langua</w:t>
      </w:r>
      <w:r w:rsidR="00923354">
        <w:rPr>
          <w:lang w:val="pt-BR"/>
        </w:rPr>
        <w:t>ge (an HTML language reference)</w:t>
      </w:r>
    </w:p>
    <w:p w14:paraId="0283B1D0" w14:textId="503D19B7" w:rsidR="00A5133E" w:rsidRPr="00923354" w:rsidRDefault="00456B63" w:rsidP="00923354">
      <w:pPr>
        <w:pStyle w:val="iKastenAdresse"/>
        <w:rPr>
          <w:lang w:val="pt-BR"/>
        </w:rPr>
      </w:pPr>
      <w:r w:rsidRPr="00456B63">
        <w:rPr>
          <w:lang w:val="pt-BR"/>
        </w:rPr>
        <w:t>http://www.w3.org/TR/html-markup/syntax.ht</w:t>
      </w:r>
      <w:r w:rsidR="00923354">
        <w:rPr>
          <w:lang w:val="pt-BR"/>
        </w:rPr>
        <w:t>ml</w:t>
      </w:r>
    </w:p>
    <w:sectPr w:rsidR="00A5133E" w:rsidRPr="0092335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47E89F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24A2ED6"/>
    <w:lvl w:ilvl="0">
      <w:start w:val="1"/>
      <w:numFmt w:val="decimal"/>
      <w:lvlText w:val="%1."/>
      <w:lvlJc w:val="left"/>
      <w:pPr>
        <w:tabs>
          <w:tab w:val="num" w:pos="1492"/>
        </w:tabs>
        <w:ind w:left="1492" w:hanging="360"/>
      </w:pPr>
    </w:lvl>
  </w:abstractNum>
  <w:abstractNum w:abstractNumId="2">
    <w:nsid w:val="FFFFFF7D"/>
    <w:multiLevelType w:val="singleLevel"/>
    <w:tmpl w:val="4B045A38"/>
    <w:lvl w:ilvl="0">
      <w:start w:val="1"/>
      <w:numFmt w:val="decimal"/>
      <w:lvlText w:val="%1."/>
      <w:lvlJc w:val="left"/>
      <w:pPr>
        <w:tabs>
          <w:tab w:val="num" w:pos="1209"/>
        </w:tabs>
        <w:ind w:left="1209" w:hanging="360"/>
      </w:pPr>
    </w:lvl>
  </w:abstractNum>
  <w:abstractNum w:abstractNumId="3">
    <w:nsid w:val="FFFFFF7E"/>
    <w:multiLevelType w:val="singleLevel"/>
    <w:tmpl w:val="6B700FBC"/>
    <w:lvl w:ilvl="0">
      <w:start w:val="1"/>
      <w:numFmt w:val="decimal"/>
      <w:lvlText w:val="%1."/>
      <w:lvlJc w:val="left"/>
      <w:pPr>
        <w:tabs>
          <w:tab w:val="num" w:pos="926"/>
        </w:tabs>
        <w:ind w:left="926" w:hanging="360"/>
      </w:pPr>
    </w:lvl>
  </w:abstractNum>
  <w:abstractNum w:abstractNumId="4">
    <w:nsid w:val="FFFFFF7F"/>
    <w:multiLevelType w:val="singleLevel"/>
    <w:tmpl w:val="DC5E7EAC"/>
    <w:lvl w:ilvl="0">
      <w:start w:val="1"/>
      <w:numFmt w:val="decimal"/>
      <w:lvlText w:val="%1."/>
      <w:lvlJc w:val="left"/>
      <w:pPr>
        <w:tabs>
          <w:tab w:val="num" w:pos="643"/>
        </w:tabs>
        <w:ind w:left="643" w:hanging="360"/>
      </w:pPr>
    </w:lvl>
  </w:abstractNum>
  <w:abstractNum w:abstractNumId="5">
    <w:nsid w:val="FFFFFF80"/>
    <w:multiLevelType w:val="singleLevel"/>
    <w:tmpl w:val="6202600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BC450AA"/>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AF6A8D4"/>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6B866F8A"/>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012C57D8"/>
    <w:lvl w:ilvl="0">
      <w:start w:val="1"/>
      <w:numFmt w:val="decimal"/>
      <w:lvlText w:val="%1."/>
      <w:lvlJc w:val="left"/>
      <w:pPr>
        <w:tabs>
          <w:tab w:val="num" w:pos="360"/>
        </w:tabs>
        <w:ind w:left="360" w:hanging="360"/>
      </w:pPr>
    </w:lvl>
  </w:abstractNum>
  <w:abstractNum w:abstractNumId="10">
    <w:nsid w:val="FFFFFF89"/>
    <w:multiLevelType w:val="singleLevel"/>
    <w:tmpl w:val="816ECB04"/>
    <w:lvl w:ilvl="0">
      <w:start w:val="1"/>
      <w:numFmt w:val="bullet"/>
      <w:lvlText w:val=""/>
      <w:lvlJc w:val="left"/>
      <w:pPr>
        <w:tabs>
          <w:tab w:val="num" w:pos="360"/>
        </w:tabs>
        <w:ind w:left="360" w:hanging="360"/>
      </w:pPr>
      <w:rPr>
        <w:rFonts w:ascii="Symbol" w:hAnsi="Symbol" w:hint="default"/>
      </w:rPr>
    </w:lvl>
  </w:abstractNum>
  <w:abstractNum w:abstractNumId="11">
    <w:nsid w:val="07B148AF"/>
    <w:multiLevelType w:val="hybridMultilevel"/>
    <w:tmpl w:val="68AE6E4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nsid w:val="0F736E76"/>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3">
    <w:nsid w:val="240918EB"/>
    <w:multiLevelType w:val="hybridMultilevel"/>
    <w:tmpl w:val="2996BA90"/>
    <w:lvl w:ilvl="0" w:tplc="0407000F">
      <w:start w:val="1"/>
      <w:numFmt w:val="decimal"/>
      <w:lvlText w:val="%1."/>
      <w:lvlJc w:val="left"/>
      <w:pPr>
        <w:ind w:left="1004" w:hanging="360"/>
      </w:p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14">
    <w:nsid w:val="24866DD9"/>
    <w:multiLevelType w:val="hybridMultilevel"/>
    <w:tmpl w:val="F79EEEAE"/>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5">
    <w:nsid w:val="27F636EB"/>
    <w:multiLevelType w:val="hybridMultilevel"/>
    <w:tmpl w:val="291A190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6">
    <w:nsid w:val="2DF01F45"/>
    <w:multiLevelType w:val="hybridMultilevel"/>
    <w:tmpl w:val="5F745EFA"/>
    <w:lvl w:ilvl="0" w:tplc="00E6F676">
      <w:start w:val="1"/>
      <w:numFmt w:val="bullet"/>
      <w:lvlText w:val=""/>
      <w:lvlJc w:val="left"/>
      <w:pPr>
        <w:tabs>
          <w:tab w:val="num" w:pos="717"/>
        </w:tabs>
        <w:ind w:left="717"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331D1693"/>
    <w:multiLevelType w:val="multilevel"/>
    <w:tmpl w:val="94C86A5C"/>
    <w:lvl w:ilvl="0">
      <w:start w:val="1"/>
      <w:numFmt w:val="bullet"/>
      <w:lvlText w:val=""/>
      <w:lvlJc w:val="left"/>
      <w:pPr>
        <w:tabs>
          <w:tab w:val="num" w:pos="357"/>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34706E10"/>
    <w:multiLevelType w:val="hybridMultilevel"/>
    <w:tmpl w:val="48D8F21E"/>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9">
    <w:nsid w:val="37353A3A"/>
    <w:multiLevelType w:val="hybridMultilevel"/>
    <w:tmpl w:val="1C80C05A"/>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0">
    <w:nsid w:val="37C83D53"/>
    <w:multiLevelType w:val="hybridMultilevel"/>
    <w:tmpl w:val="9836DCBC"/>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1">
    <w:nsid w:val="391F1DF0"/>
    <w:multiLevelType w:val="hybridMultilevel"/>
    <w:tmpl w:val="522E45BA"/>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2">
    <w:nsid w:val="43AE201E"/>
    <w:multiLevelType w:val="hybridMultilevel"/>
    <w:tmpl w:val="C3AAD1B4"/>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3">
    <w:nsid w:val="52815432"/>
    <w:multiLevelType w:val="hybridMultilevel"/>
    <w:tmpl w:val="8AE60D8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4">
    <w:nsid w:val="60B97720"/>
    <w:multiLevelType w:val="hybridMultilevel"/>
    <w:tmpl w:val="E6307B1E"/>
    <w:lvl w:ilvl="0" w:tplc="EA7E9694">
      <w:start w:val="3"/>
      <w:numFmt w:val="lowerLetter"/>
      <w:lvlText w:val="%1)"/>
      <w:lvlJc w:val="left"/>
      <w:pPr>
        <w:tabs>
          <w:tab w:val="num" w:pos="854"/>
        </w:tabs>
        <w:ind w:left="854" w:hanging="570"/>
      </w:pPr>
      <w:rPr>
        <w:rFonts w:hint="default"/>
      </w:rPr>
    </w:lvl>
    <w:lvl w:ilvl="1" w:tplc="1EA26F24" w:tentative="1">
      <w:start w:val="1"/>
      <w:numFmt w:val="lowerLetter"/>
      <w:lvlText w:val="%2."/>
      <w:lvlJc w:val="left"/>
      <w:pPr>
        <w:tabs>
          <w:tab w:val="num" w:pos="1364"/>
        </w:tabs>
        <w:ind w:left="1364" w:hanging="360"/>
      </w:pPr>
    </w:lvl>
    <w:lvl w:ilvl="2" w:tplc="51AE1220" w:tentative="1">
      <w:start w:val="1"/>
      <w:numFmt w:val="lowerRoman"/>
      <w:lvlText w:val="%3."/>
      <w:lvlJc w:val="right"/>
      <w:pPr>
        <w:tabs>
          <w:tab w:val="num" w:pos="2084"/>
        </w:tabs>
        <w:ind w:left="2084" w:hanging="180"/>
      </w:pPr>
    </w:lvl>
    <w:lvl w:ilvl="3" w:tplc="C6E02956" w:tentative="1">
      <w:start w:val="1"/>
      <w:numFmt w:val="decimal"/>
      <w:lvlText w:val="%4."/>
      <w:lvlJc w:val="left"/>
      <w:pPr>
        <w:tabs>
          <w:tab w:val="num" w:pos="2804"/>
        </w:tabs>
        <w:ind w:left="2804" w:hanging="360"/>
      </w:pPr>
    </w:lvl>
    <w:lvl w:ilvl="4" w:tplc="37924712" w:tentative="1">
      <w:start w:val="1"/>
      <w:numFmt w:val="lowerLetter"/>
      <w:lvlText w:val="%5."/>
      <w:lvlJc w:val="left"/>
      <w:pPr>
        <w:tabs>
          <w:tab w:val="num" w:pos="3524"/>
        </w:tabs>
        <w:ind w:left="3524" w:hanging="360"/>
      </w:pPr>
    </w:lvl>
    <w:lvl w:ilvl="5" w:tplc="DA7C8312" w:tentative="1">
      <w:start w:val="1"/>
      <w:numFmt w:val="lowerRoman"/>
      <w:lvlText w:val="%6."/>
      <w:lvlJc w:val="right"/>
      <w:pPr>
        <w:tabs>
          <w:tab w:val="num" w:pos="4244"/>
        </w:tabs>
        <w:ind w:left="4244" w:hanging="180"/>
      </w:pPr>
    </w:lvl>
    <w:lvl w:ilvl="6" w:tplc="B57493F8" w:tentative="1">
      <w:start w:val="1"/>
      <w:numFmt w:val="decimal"/>
      <w:lvlText w:val="%7."/>
      <w:lvlJc w:val="left"/>
      <w:pPr>
        <w:tabs>
          <w:tab w:val="num" w:pos="4964"/>
        </w:tabs>
        <w:ind w:left="4964" w:hanging="360"/>
      </w:pPr>
    </w:lvl>
    <w:lvl w:ilvl="7" w:tplc="1E58702C" w:tentative="1">
      <w:start w:val="1"/>
      <w:numFmt w:val="lowerLetter"/>
      <w:lvlText w:val="%8."/>
      <w:lvlJc w:val="left"/>
      <w:pPr>
        <w:tabs>
          <w:tab w:val="num" w:pos="5684"/>
        </w:tabs>
        <w:ind w:left="5684" w:hanging="360"/>
      </w:pPr>
    </w:lvl>
    <w:lvl w:ilvl="8" w:tplc="AA0AAB7E" w:tentative="1">
      <w:start w:val="1"/>
      <w:numFmt w:val="lowerRoman"/>
      <w:lvlText w:val="%9."/>
      <w:lvlJc w:val="right"/>
      <w:pPr>
        <w:tabs>
          <w:tab w:val="num" w:pos="6404"/>
        </w:tabs>
        <w:ind w:left="6404" w:hanging="180"/>
      </w:pPr>
    </w:lvl>
  </w:abstractNum>
  <w:abstractNum w:abstractNumId="25">
    <w:nsid w:val="627036C9"/>
    <w:multiLevelType w:val="multilevel"/>
    <w:tmpl w:val="04070023"/>
    <w:lvl w:ilvl="0">
      <w:start w:val="1"/>
      <w:numFmt w:val="upperRoman"/>
      <w:pStyle w:val="Heading1"/>
      <w:lvlText w:val="Artikel %1."/>
      <w:lvlJc w:val="left"/>
      <w:pPr>
        <w:tabs>
          <w:tab w:val="num" w:pos="2160"/>
        </w:tabs>
        <w:ind w:left="0" w:firstLine="0"/>
      </w:pPr>
    </w:lvl>
    <w:lvl w:ilvl="1">
      <w:start w:val="1"/>
      <w:numFmt w:val="decimalZero"/>
      <w:pStyle w:val="Heading2"/>
      <w:isLgl/>
      <w:lvlText w:val="Abschnitt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6">
    <w:nsid w:val="651A601E"/>
    <w:multiLevelType w:val="hybridMultilevel"/>
    <w:tmpl w:val="71CC1A6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7">
    <w:nsid w:val="684325A0"/>
    <w:multiLevelType w:val="hybridMultilevel"/>
    <w:tmpl w:val="267810B4"/>
    <w:lvl w:ilvl="0" w:tplc="04070001">
      <w:start w:val="1"/>
      <w:numFmt w:val="bullet"/>
      <w:lvlText w:val=""/>
      <w:lvlJc w:val="left"/>
      <w:pPr>
        <w:ind w:left="1004" w:hanging="360"/>
      </w:pPr>
      <w:rPr>
        <w:rFonts w:ascii="Symbol" w:hAnsi="Symbol" w:hint="default"/>
      </w:r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28">
    <w:nsid w:val="6F2A74AF"/>
    <w:multiLevelType w:val="hybridMultilevel"/>
    <w:tmpl w:val="5AC8FC6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nsid w:val="6FF732AF"/>
    <w:multiLevelType w:val="multilevel"/>
    <w:tmpl w:val="B68456A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nsid w:val="739438A7"/>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nsid w:val="79562F30"/>
    <w:multiLevelType w:val="hybridMultilevel"/>
    <w:tmpl w:val="00E6BC88"/>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num w:numId="1">
    <w:abstractNumId w:val="16"/>
  </w:num>
  <w:num w:numId="2">
    <w:abstractNumId w:val="29"/>
  </w:num>
  <w:num w:numId="3">
    <w:abstractNumId w:val="12"/>
  </w:num>
  <w:num w:numId="4">
    <w:abstractNumId w:val="30"/>
  </w:num>
  <w:num w:numId="5">
    <w:abstractNumId w:val="25"/>
  </w:num>
  <w:num w:numId="6">
    <w:abstractNumId w:val="17"/>
  </w:num>
  <w:num w:numId="7">
    <w:abstractNumId w:val="24"/>
  </w:num>
  <w:num w:numId="8">
    <w:abstractNumId w:val="10"/>
  </w:num>
  <w:num w:numId="9">
    <w:abstractNumId w:val="11"/>
  </w:num>
  <w:num w:numId="10">
    <w:abstractNumId w:val="28"/>
  </w:num>
  <w:num w:numId="11">
    <w:abstractNumId w:val="19"/>
  </w:num>
  <w:num w:numId="12">
    <w:abstractNumId w:val="18"/>
  </w:num>
  <w:num w:numId="13">
    <w:abstractNumId w:val="13"/>
  </w:num>
  <w:num w:numId="14">
    <w:abstractNumId w:val="27"/>
  </w:num>
  <w:num w:numId="15">
    <w:abstractNumId w:val="31"/>
  </w:num>
  <w:num w:numId="16">
    <w:abstractNumId w:val="15"/>
  </w:num>
  <w:num w:numId="17">
    <w:abstractNumId w:val="22"/>
  </w:num>
  <w:num w:numId="18">
    <w:abstractNumId w:val="21"/>
  </w:num>
  <w:num w:numId="19">
    <w:abstractNumId w:val="14"/>
  </w:num>
  <w:num w:numId="20">
    <w:abstractNumId w:val="23"/>
  </w:num>
  <w:num w:numId="21">
    <w:abstractNumId w:val="20"/>
  </w:num>
  <w:num w:numId="22">
    <w:abstractNumId w:val="26"/>
  </w:num>
  <w:num w:numId="23">
    <w:abstractNumId w:val="8"/>
  </w:num>
  <w:num w:numId="24">
    <w:abstractNumId w:val="7"/>
  </w:num>
  <w:num w:numId="25">
    <w:abstractNumId w:val="6"/>
  </w:num>
  <w:num w:numId="26">
    <w:abstractNumId w:val="5"/>
  </w:num>
  <w:num w:numId="27">
    <w:abstractNumId w:val="0"/>
  </w:num>
  <w:num w:numId="28">
    <w:abstractNumId w:val="1"/>
  </w:num>
  <w:num w:numId="29">
    <w:abstractNumId w:val="2"/>
  </w:num>
  <w:num w:numId="30">
    <w:abstractNumId w:val="3"/>
  </w:num>
  <w:num w:numId="31">
    <w:abstractNumId w:val="4"/>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activeWritingStyle w:appName="MSWord" w:lang="en-US" w:vendorID="64" w:dllVersion="131078" w:nlCheck="1" w:checkStyle="0"/>
  <w:activeWritingStyle w:appName="MSWord" w:lang="de-DE" w:vendorID="64" w:dllVersion="131078" w:nlCheck="1" w:checkStyle="0"/>
  <w:activeWritingStyle w:appName="MSWord" w:lang="pt-BR" w:vendorID="64" w:dllVersion="131078" w:nlCheck="1" w:checkStyle="0"/>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84F"/>
    <w:rsid w:val="00094289"/>
    <w:rsid w:val="000B2955"/>
    <w:rsid w:val="000B784F"/>
    <w:rsid w:val="00182A27"/>
    <w:rsid w:val="001E27C6"/>
    <w:rsid w:val="00246CFD"/>
    <w:rsid w:val="003C5A23"/>
    <w:rsid w:val="00456B63"/>
    <w:rsid w:val="004C1BA7"/>
    <w:rsid w:val="005D0CD3"/>
    <w:rsid w:val="0068466C"/>
    <w:rsid w:val="006965F0"/>
    <w:rsid w:val="007E38F3"/>
    <w:rsid w:val="008D4661"/>
    <w:rsid w:val="008E1E52"/>
    <w:rsid w:val="00915E78"/>
    <w:rsid w:val="00923354"/>
    <w:rsid w:val="00965E85"/>
    <w:rsid w:val="00A13EDB"/>
    <w:rsid w:val="00A5133E"/>
    <w:rsid w:val="00BA27E0"/>
    <w:rsid w:val="00BD421E"/>
    <w:rsid w:val="00C46BE7"/>
    <w:rsid w:val="00DA711F"/>
    <w:rsid w:val="00E23FAB"/>
    <w:rsid w:val="00EC04AB"/>
    <w:rsid w:val="00ED521B"/>
    <w:rsid w:val="00FB52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73C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Heading2"/>
    <w:next w:val="Normal"/>
    <w:qFormat/>
    <w:pPr>
      <w:numPr>
        <w:ilvl w:val="0"/>
      </w:numPr>
      <w:outlineLvl w:val="0"/>
    </w:pPr>
    <w:rPr>
      <w:rFonts w:cs="Courier New"/>
      <w:b w:val="0"/>
    </w:rPr>
  </w:style>
  <w:style w:type="paragraph" w:styleId="Heading2">
    <w:name w:val="heading 2"/>
    <w:basedOn w:val="Normal"/>
    <w:next w:val="Normal"/>
    <w:qFormat/>
    <w:pPr>
      <w:keepNext/>
      <w:numPr>
        <w:ilvl w:val="1"/>
        <w:numId w:val="5"/>
      </w:numPr>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Leserfhrung">
    <w:name w:val="iLeserführung"/>
    <w:next w:val="iDachzeile"/>
    <w:pPr>
      <w:spacing w:after="100"/>
    </w:pPr>
    <w:rPr>
      <w:rFonts w:ascii="Helvetica" w:hAnsi="Helvetica"/>
      <w:b/>
      <w:color w:val="FF0000"/>
      <w:szCs w:val="24"/>
    </w:rPr>
  </w:style>
  <w:style w:type="paragraph" w:customStyle="1" w:styleId="iDachzeile">
    <w:name w:val="iDachzeile"/>
    <w:next w:val="iHeadline"/>
    <w:pPr>
      <w:spacing w:after="80"/>
    </w:pPr>
    <w:rPr>
      <w:rFonts w:ascii="Helvetica" w:hAnsi="Helvetica" w:cs="Courier New"/>
      <w:b/>
      <w:sz w:val="22"/>
      <w:szCs w:val="22"/>
      <w:u w:val="single"/>
    </w:rPr>
  </w:style>
  <w:style w:type="paragraph" w:customStyle="1" w:styleId="iHeadline">
    <w:name w:val="iHeadline"/>
    <w:next w:val="iVorspann"/>
    <w:pPr>
      <w:spacing w:after="80"/>
      <w:ind w:right="3515"/>
    </w:pPr>
    <w:rPr>
      <w:rFonts w:ascii="Helvetica" w:hAnsi="Helvetica" w:cs="Courier New"/>
      <w:b/>
      <w:sz w:val="48"/>
      <w:szCs w:val="24"/>
    </w:rPr>
  </w:style>
  <w:style w:type="paragraph" w:customStyle="1" w:styleId="iVorspann">
    <w:name w:val="iVorspann"/>
    <w:next w:val="iVorspannAutor"/>
    <w:pPr>
      <w:spacing w:after="100"/>
      <w:ind w:right="1701"/>
    </w:pPr>
    <w:rPr>
      <w:rFonts w:ascii="Helvetica" w:hAnsi="Helvetica" w:cs="Courier New"/>
      <w:sz w:val="24"/>
      <w:szCs w:val="22"/>
    </w:rPr>
  </w:style>
  <w:style w:type="paragraph" w:customStyle="1" w:styleId="iVorspannAutor">
    <w:name w:val="iVorspann Autor"/>
    <w:basedOn w:val="iBody"/>
    <w:next w:val="iBodyohneEinzug"/>
    <w:pPr>
      <w:spacing w:after="300"/>
      <w:ind w:firstLine="0"/>
    </w:pPr>
    <w:rPr>
      <w:b/>
      <w:color w:val="FF0000"/>
      <w:sz w:val="22"/>
    </w:rPr>
  </w:style>
  <w:style w:type="paragraph" w:customStyle="1" w:styleId="iBody">
    <w:name w:val="iBody"/>
    <w:basedOn w:val="iBodyohneEinzug"/>
    <w:pPr>
      <w:ind w:right="3856" w:firstLine="284"/>
    </w:pPr>
  </w:style>
  <w:style w:type="paragraph" w:customStyle="1" w:styleId="iBodyohneEinzug">
    <w:name w:val="iBody ohne Einzug"/>
    <w:next w:val="iBody"/>
    <w:pPr>
      <w:spacing w:after="40"/>
      <w:ind w:right="3969"/>
    </w:pPr>
    <w:rPr>
      <w:rFonts w:ascii="Arial" w:hAnsi="Arial" w:cs="Courier New"/>
      <w:szCs w:val="22"/>
    </w:rPr>
  </w:style>
  <w:style w:type="paragraph" w:customStyle="1" w:styleId="iListing">
    <w:name w:val="iListing"/>
    <w:basedOn w:val="iBodyohneEinzug"/>
    <w:rsid w:val="000B784F"/>
    <w:rPr>
      <w:rFonts w:ascii="Courier New" w:hAnsi="Courier New"/>
      <w:sz w:val="14"/>
      <w:szCs w:val="20"/>
    </w:rPr>
  </w:style>
  <w:style w:type="paragraph" w:customStyle="1" w:styleId="iZwiti">
    <w:name w:val="iZwiti"/>
    <w:basedOn w:val="iBody"/>
    <w:next w:val="iBodyohneEinzug"/>
    <w:pPr>
      <w:spacing w:before="80"/>
      <w:ind w:left="567" w:right="4649" w:firstLine="0"/>
      <w:jc w:val="center"/>
    </w:pPr>
    <w:rPr>
      <w:rFonts w:ascii="Helvetica" w:hAnsi="Helvetica"/>
      <w:b/>
      <w:sz w:val="24"/>
      <w:szCs w:val="24"/>
    </w:rPr>
  </w:style>
  <w:style w:type="paragraph" w:customStyle="1" w:styleId="iBU">
    <w:name w:val="iBU"/>
    <w:basedOn w:val="iBodyohneEinzug"/>
    <w:rsid w:val="006965F0"/>
    <w:pPr>
      <w:ind w:right="5670"/>
    </w:pPr>
    <w:rPr>
      <w:rFonts w:ascii="Courier New" w:hAnsi="Courier New"/>
      <w:sz w:val="18"/>
    </w:rPr>
  </w:style>
  <w:style w:type="paragraph" w:customStyle="1" w:styleId="iKastenBody">
    <w:name w:val="iKasten Body"/>
    <w:basedOn w:val="iBodyohneEinzug"/>
    <w:pPr>
      <w:ind w:right="4536"/>
    </w:pPr>
    <w:rPr>
      <w:rFonts w:ascii="Helvetica" w:hAnsi="Helvetica"/>
      <w:sz w:val="18"/>
    </w:rPr>
  </w:style>
  <w:style w:type="paragraph" w:customStyle="1" w:styleId="iAutorkurz">
    <w:name w:val="iAutor kurz"/>
    <w:basedOn w:val="iLeserfhrung"/>
    <w:next w:val="iBodyohneEinzug"/>
    <w:pPr>
      <w:ind w:right="3969"/>
      <w:jc w:val="right"/>
    </w:pPr>
  </w:style>
  <w:style w:type="paragraph" w:customStyle="1" w:styleId="iBodyAdresse">
    <w:name w:val="iBody Adresse"/>
    <w:basedOn w:val="iBodyohneEinzug"/>
    <w:next w:val="iBodyohneEinzug"/>
    <w:pPr>
      <w:spacing w:after="140"/>
    </w:pPr>
    <w:rPr>
      <w:b/>
      <w:sz w:val="18"/>
    </w:rPr>
  </w:style>
  <w:style w:type="paragraph" w:customStyle="1" w:styleId="iKastenHead">
    <w:name w:val="iKasten Head"/>
    <w:basedOn w:val="iKastenBody"/>
    <w:next w:val="iKastenVorspann"/>
    <w:rPr>
      <w:b/>
      <w:sz w:val="36"/>
    </w:rPr>
  </w:style>
  <w:style w:type="paragraph" w:customStyle="1" w:styleId="iKastenVorspann">
    <w:name w:val="iKasten Vorspann"/>
    <w:basedOn w:val="iKastenBody"/>
    <w:next w:val="iKastenBody"/>
    <w:pPr>
      <w:spacing w:before="40" w:after="160"/>
      <w:ind w:right="3969"/>
    </w:pPr>
    <w:rPr>
      <w:b/>
    </w:rPr>
  </w:style>
  <w:style w:type="paragraph" w:customStyle="1" w:styleId="iKastenSubhead">
    <w:name w:val="iKasten Subhead"/>
    <w:basedOn w:val="iKastenBody"/>
    <w:next w:val="iKastenBody"/>
    <w:pPr>
      <w:spacing w:before="200" w:after="80"/>
    </w:pPr>
    <w:rPr>
      <w:rFonts w:ascii="Arial" w:hAnsi="Arial"/>
      <w:b/>
      <w:sz w:val="22"/>
    </w:rPr>
  </w:style>
  <w:style w:type="paragraph" w:customStyle="1" w:styleId="iKastenAdresse">
    <w:name w:val="iKasten Adresse"/>
    <w:basedOn w:val="iBodyAdresse"/>
    <w:next w:val="iKastenBody"/>
  </w:style>
  <w:style w:type="paragraph" w:customStyle="1" w:styleId="iTabBalken">
    <w:name w:val="iTab Balken"/>
    <w:basedOn w:val="Normal"/>
    <w:next w:val="Normal"/>
    <w:pPr>
      <w:shd w:val="clear" w:color="auto" w:fill="33CCCC"/>
      <w:spacing w:before="200" w:after="80"/>
      <w:ind w:right="4536"/>
    </w:pPr>
    <w:rPr>
      <w:rFonts w:ascii="Arial" w:hAnsi="Arial" w:cs="Courier New"/>
      <w:b/>
      <w:sz w:val="20"/>
      <w:szCs w:val="20"/>
    </w:rPr>
  </w:style>
  <w:style w:type="paragraph" w:customStyle="1" w:styleId="iBodyFett">
    <w:name w:val="iBody Fett"/>
    <w:basedOn w:val="iBody"/>
    <w:next w:val="iBody"/>
    <w:rPr>
      <w:b/>
    </w:rPr>
  </w:style>
  <w:style w:type="paragraph" w:customStyle="1" w:styleId="iTTThema">
    <w:name w:val="iT&amp;T Thema"/>
    <w:basedOn w:val="iDachzeile"/>
    <w:next w:val="iZwiti"/>
    <w:pPr>
      <w:spacing w:before="240"/>
      <w:ind w:right="3856"/>
    </w:pPr>
    <w:rPr>
      <w:color w:val="800080"/>
      <w:sz w:val="24"/>
    </w:rPr>
  </w:style>
  <w:style w:type="character" w:styleId="Hyperlink">
    <w:name w:val="Hyperlink"/>
    <w:semiHidden/>
    <w:rPr>
      <w:color w:val="0000FF"/>
      <w:u w:val="single"/>
    </w:rPr>
  </w:style>
  <w:style w:type="paragraph" w:styleId="BalloonText">
    <w:name w:val="Balloon Text"/>
    <w:basedOn w:val="Normal"/>
    <w:link w:val="BalloonTextChar"/>
    <w:uiPriority w:val="99"/>
    <w:semiHidden/>
    <w:unhideWhenUsed/>
    <w:rsid w:val="008E1E52"/>
    <w:rPr>
      <w:rFonts w:ascii="Tahoma" w:hAnsi="Tahoma" w:cs="Tahoma"/>
      <w:sz w:val="16"/>
      <w:szCs w:val="16"/>
    </w:rPr>
  </w:style>
  <w:style w:type="character" w:customStyle="1" w:styleId="BalloonTextChar">
    <w:name w:val="Balloon Text Char"/>
    <w:basedOn w:val="DefaultParagraphFont"/>
    <w:link w:val="BalloonText"/>
    <w:uiPriority w:val="99"/>
    <w:semiHidden/>
    <w:rsid w:val="008E1E52"/>
    <w:rPr>
      <w:rFonts w:ascii="Tahoma" w:hAnsi="Tahoma" w:cs="Tahoma"/>
      <w:sz w:val="16"/>
      <w:szCs w:val="16"/>
    </w:rPr>
  </w:style>
  <w:style w:type="paragraph" w:styleId="Caption">
    <w:name w:val="caption"/>
    <w:basedOn w:val="Normal"/>
    <w:next w:val="Normal"/>
    <w:uiPriority w:val="35"/>
    <w:unhideWhenUsed/>
    <w:qFormat/>
    <w:rsid w:val="008E1E52"/>
    <w:pPr>
      <w:spacing w:after="200"/>
    </w:pPr>
    <w:rPr>
      <w:b/>
      <w:bCs/>
      <w:color w:val="4F81BD" w:themeColor="accent1"/>
      <w:sz w:val="18"/>
      <w:szCs w:val="18"/>
    </w:rPr>
  </w:style>
  <w:style w:type="character" w:styleId="Emphasis">
    <w:name w:val="Emphasis"/>
    <w:basedOn w:val="DefaultParagraphFont"/>
    <w:uiPriority w:val="20"/>
    <w:qFormat/>
    <w:rsid w:val="00BA27E0"/>
    <w:rPr>
      <w:i/>
      <w:iCs/>
    </w:rPr>
  </w:style>
  <w:style w:type="paragraph" w:styleId="IntenseQuote">
    <w:name w:val="Intense Quote"/>
    <w:basedOn w:val="Normal"/>
    <w:next w:val="Normal"/>
    <w:link w:val="IntenseQuoteChar"/>
    <w:uiPriority w:val="30"/>
    <w:qFormat/>
    <w:rsid w:val="00BA27E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A27E0"/>
    <w:rPr>
      <w:b/>
      <w:bCs/>
      <w:i/>
      <w:iCs/>
      <w:color w:val="4F81BD" w:themeColor="accent1"/>
      <w:sz w:val="24"/>
      <w:szCs w:val="24"/>
    </w:rPr>
  </w:style>
  <w:style w:type="table" w:styleId="TableGrid">
    <w:name w:val="Table Grid"/>
    <w:basedOn w:val="TableNormal"/>
    <w:uiPriority w:val="59"/>
    <w:rsid w:val="007E38F3"/>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65E8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Heading2"/>
    <w:next w:val="Normal"/>
    <w:qFormat/>
    <w:pPr>
      <w:numPr>
        <w:ilvl w:val="0"/>
      </w:numPr>
      <w:outlineLvl w:val="0"/>
    </w:pPr>
    <w:rPr>
      <w:rFonts w:cs="Courier New"/>
      <w:b w:val="0"/>
    </w:rPr>
  </w:style>
  <w:style w:type="paragraph" w:styleId="Heading2">
    <w:name w:val="heading 2"/>
    <w:basedOn w:val="Normal"/>
    <w:next w:val="Normal"/>
    <w:qFormat/>
    <w:pPr>
      <w:keepNext/>
      <w:numPr>
        <w:ilvl w:val="1"/>
        <w:numId w:val="5"/>
      </w:numPr>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Leserfhrung">
    <w:name w:val="iLeserführung"/>
    <w:next w:val="iDachzeile"/>
    <w:pPr>
      <w:spacing w:after="100"/>
    </w:pPr>
    <w:rPr>
      <w:rFonts w:ascii="Helvetica" w:hAnsi="Helvetica"/>
      <w:b/>
      <w:color w:val="FF0000"/>
      <w:szCs w:val="24"/>
    </w:rPr>
  </w:style>
  <w:style w:type="paragraph" w:customStyle="1" w:styleId="iDachzeile">
    <w:name w:val="iDachzeile"/>
    <w:next w:val="iHeadline"/>
    <w:pPr>
      <w:spacing w:after="80"/>
    </w:pPr>
    <w:rPr>
      <w:rFonts w:ascii="Helvetica" w:hAnsi="Helvetica" w:cs="Courier New"/>
      <w:b/>
      <w:sz w:val="22"/>
      <w:szCs w:val="22"/>
      <w:u w:val="single"/>
    </w:rPr>
  </w:style>
  <w:style w:type="paragraph" w:customStyle="1" w:styleId="iHeadline">
    <w:name w:val="iHeadline"/>
    <w:next w:val="iVorspann"/>
    <w:pPr>
      <w:spacing w:after="80"/>
      <w:ind w:right="3515"/>
    </w:pPr>
    <w:rPr>
      <w:rFonts w:ascii="Helvetica" w:hAnsi="Helvetica" w:cs="Courier New"/>
      <w:b/>
      <w:sz w:val="48"/>
      <w:szCs w:val="24"/>
    </w:rPr>
  </w:style>
  <w:style w:type="paragraph" w:customStyle="1" w:styleId="iVorspann">
    <w:name w:val="iVorspann"/>
    <w:next w:val="iVorspannAutor"/>
    <w:pPr>
      <w:spacing w:after="100"/>
      <w:ind w:right="1701"/>
    </w:pPr>
    <w:rPr>
      <w:rFonts w:ascii="Helvetica" w:hAnsi="Helvetica" w:cs="Courier New"/>
      <w:sz w:val="24"/>
      <w:szCs w:val="22"/>
    </w:rPr>
  </w:style>
  <w:style w:type="paragraph" w:customStyle="1" w:styleId="iVorspannAutor">
    <w:name w:val="iVorspann Autor"/>
    <w:basedOn w:val="iBody"/>
    <w:next w:val="iBodyohneEinzug"/>
    <w:pPr>
      <w:spacing w:after="300"/>
      <w:ind w:firstLine="0"/>
    </w:pPr>
    <w:rPr>
      <w:b/>
      <w:color w:val="FF0000"/>
      <w:sz w:val="22"/>
    </w:rPr>
  </w:style>
  <w:style w:type="paragraph" w:customStyle="1" w:styleId="iBody">
    <w:name w:val="iBody"/>
    <w:basedOn w:val="iBodyohneEinzug"/>
    <w:pPr>
      <w:ind w:right="3856" w:firstLine="284"/>
    </w:pPr>
  </w:style>
  <w:style w:type="paragraph" w:customStyle="1" w:styleId="iBodyohneEinzug">
    <w:name w:val="iBody ohne Einzug"/>
    <w:next w:val="iBody"/>
    <w:pPr>
      <w:spacing w:after="40"/>
      <w:ind w:right="3969"/>
    </w:pPr>
    <w:rPr>
      <w:rFonts w:ascii="Arial" w:hAnsi="Arial" w:cs="Courier New"/>
      <w:szCs w:val="22"/>
    </w:rPr>
  </w:style>
  <w:style w:type="paragraph" w:customStyle="1" w:styleId="iListing">
    <w:name w:val="iListing"/>
    <w:basedOn w:val="iBodyohneEinzug"/>
    <w:rsid w:val="000B784F"/>
    <w:rPr>
      <w:rFonts w:ascii="Courier New" w:hAnsi="Courier New"/>
      <w:sz w:val="14"/>
      <w:szCs w:val="20"/>
    </w:rPr>
  </w:style>
  <w:style w:type="paragraph" w:customStyle="1" w:styleId="iZwiti">
    <w:name w:val="iZwiti"/>
    <w:basedOn w:val="iBody"/>
    <w:next w:val="iBodyohneEinzug"/>
    <w:pPr>
      <w:spacing w:before="80"/>
      <w:ind w:left="567" w:right="4649" w:firstLine="0"/>
      <w:jc w:val="center"/>
    </w:pPr>
    <w:rPr>
      <w:rFonts w:ascii="Helvetica" w:hAnsi="Helvetica"/>
      <w:b/>
      <w:sz w:val="24"/>
      <w:szCs w:val="24"/>
    </w:rPr>
  </w:style>
  <w:style w:type="paragraph" w:customStyle="1" w:styleId="iBU">
    <w:name w:val="iBU"/>
    <w:basedOn w:val="iBodyohneEinzug"/>
    <w:rsid w:val="006965F0"/>
    <w:pPr>
      <w:ind w:right="5670"/>
    </w:pPr>
    <w:rPr>
      <w:rFonts w:ascii="Courier New" w:hAnsi="Courier New"/>
      <w:sz w:val="18"/>
    </w:rPr>
  </w:style>
  <w:style w:type="paragraph" w:customStyle="1" w:styleId="iKastenBody">
    <w:name w:val="iKasten Body"/>
    <w:basedOn w:val="iBodyohneEinzug"/>
    <w:pPr>
      <w:ind w:right="4536"/>
    </w:pPr>
    <w:rPr>
      <w:rFonts w:ascii="Helvetica" w:hAnsi="Helvetica"/>
      <w:sz w:val="18"/>
    </w:rPr>
  </w:style>
  <w:style w:type="paragraph" w:customStyle="1" w:styleId="iAutorkurz">
    <w:name w:val="iAutor kurz"/>
    <w:basedOn w:val="iLeserfhrung"/>
    <w:next w:val="iBodyohneEinzug"/>
    <w:pPr>
      <w:ind w:right="3969"/>
      <w:jc w:val="right"/>
    </w:pPr>
  </w:style>
  <w:style w:type="paragraph" w:customStyle="1" w:styleId="iBodyAdresse">
    <w:name w:val="iBody Adresse"/>
    <w:basedOn w:val="iBodyohneEinzug"/>
    <w:next w:val="iBodyohneEinzug"/>
    <w:pPr>
      <w:spacing w:after="140"/>
    </w:pPr>
    <w:rPr>
      <w:b/>
      <w:sz w:val="18"/>
    </w:rPr>
  </w:style>
  <w:style w:type="paragraph" w:customStyle="1" w:styleId="iKastenHead">
    <w:name w:val="iKasten Head"/>
    <w:basedOn w:val="iKastenBody"/>
    <w:next w:val="iKastenVorspann"/>
    <w:rPr>
      <w:b/>
      <w:sz w:val="36"/>
    </w:rPr>
  </w:style>
  <w:style w:type="paragraph" w:customStyle="1" w:styleId="iKastenVorspann">
    <w:name w:val="iKasten Vorspann"/>
    <w:basedOn w:val="iKastenBody"/>
    <w:next w:val="iKastenBody"/>
    <w:pPr>
      <w:spacing w:before="40" w:after="160"/>
      <w:ind w:right="3969"/>
    </w:pPr>
    <w:rPr>
      <w:b/>
    </w:rPr>
  </w:style>
  <w:style w:type="paragraph" w:customStyle="1" w:styleId="iKastenSubhead">
    <w:name w:val="iKasten Subhead"/>
    <w:basedOn w:val="iKastenBody"/>
    <w:next w:val="iKastenBody"/>
    <w:pPr>
      <w:spacing w:before="200" w:after="80"/>
    </w:pPr>
    <w:rPr>
      <w:rFonts w:ascii="Arial" w:hAnsi="Arial"/>
      <w:b/>
      <w:sz w:val="22"/>
    </w:rPr>
  </w:style>
  <w:style w:type="paragraph" w:customStyle="1" w:styleId="iKastenAdresse">
    <w:name w:val="iKasten Adresse"/>
    <w:basedOn w:val="iBodyAdresse"/>
    <w:next w:val="iKastenBody"/>
  </w:style>
  <w:style w:type="paragraph" w:customStyle="1" w:styleId="iTabBalken">
    <w:name w:val="iTab Balken"/>
    <w:basedOn w:val="Normal"/>
    <w:next w:val="Normal"/>
    <w:pPr>
      <w:shd w:val="clear" w:color="auto" w:fill="33CCCC"/>
      <w:spacing w:before="200" w:after="80"/>
      <w:ind w:right="4536"/>
    </w:pPr>
    <w:rPr>
      <w:rFonts w:ascii="Arial" w:hAnsi="Arial" w:cs="Courier New"/>
      <w:b/>
      <w:sz w:val="20"/>
      <w:szCs w:val="20"/>
    </w:rPr>
  </w:style>
  <w:style w:type="paragraph" w:customStyle="1" w:styleId="iBodyFett">
    <w:name w:val="iBody Fett"/>
    <w:basedOn w:val="iBody"/>
    <w:next w:val="iBody"/>
    <w:rPr>
      <w:b/>
    </w:rPr>
  </w:style>
  <w:style w:type="paragraph" w:customStyle="1" w:styleId="iTTThema">
    <w:name w:val="iT&amp;T Thema"/>
    <w:basedOn w:val="iDachzeile"/>
    <w:next w:val="iZwiti"/>
    <w:pPr>
      <w:spacing w:before="240"/>
      <w:ind w:right="3856"/>
    </w:pPr>
    <w:rPr>
      <w:color w:val="800080"/>
      <w:sz w:val="24"/>
    </w:rPr>
  </w:style>
  <w:style w:type="character" w:styleId="Hyperlink">
    <w:name w:val="Hyperlink"/>
    <w:semiHidden/>
    <w:rPr>
      <w:color w:val="0000FF"/>
      <w:u w:val="single"/>
    </w:rPr>
  </w:style>
  <w:style w:type="paragraph" w:styleId="BalloonText">
    <w:name w:val="Balloon Text"/>
    <w:basedOn w:val="Normal"/>
    <w:link w:val="BalloonTextChar"/>
    <w:uiPriority w:val="99"/>
    <w:semiHidden/>
    <w:unhideWhenUsed/>
    <w:rsid w:val="008E1E52"/>
    <w:rPr>
      <w:rFonts w:ascii="Tahoma" w:hAnsi="Tahoma" w:cs="Tahoma"/>
      <w:sz w:val="16"/>
      <w:szCs w:val="16"/>
    </w:rPr>
  </w:style>
  <w:style w:type="character" w:customStyle="1" w:styleId="BalloonTextChar">
    <w:name w:val="Balloon Text Char"/>
    <w:basedOn w:val="DefaultParagraphFont"/>
    <w:link w:val="BalloonText"/>
    <w:uiPriority w:val="99"/>
    <w:semiHidden/>
    <w:rsid w:val="008E1E52"/>
    <w:rPr>
      <w:rFonts w:ascii="Tahoma" w:hAnsi="Tahoma" w:cs="Tahoma"/>
      <w:sz w:val="16"/>
      <w:szCs w:val="16"/>
    </w:rPr>
  </w:style>
  <w:style w:type="paragraph" w:styleId="Caption">
    <w:name w:val="caption"/>
    <w:basedOn w:val="Normal"/>
    <w:next w:val="Normal"/>
    <w:uiPriority w:val="35"/>
    <w:unhideWhenUsed/>
    <w:qFormat/>
    <w:rsid w:val="008E1E52"/>
    <w:pPr>
      <w:spacing w:after="200"/>
    </w:pPr>
    <w:rPr>
      <w:b/>
      <w:bCs/>
      <w:color w:val="4F81BD" w:themeColor="accent1"/>
      <w:sz w:val="18"/>
      <w:szCs w:val="18"/>
    </w:rPr>
  </w:style>
  <w:style w:type="character" w:styleId="Emphasis">
    <w:name w:val="Emphasis"/>
    <w:basedOn w:val="DefaultParagraphFont"/>
    <w:uiPriority w:val="20"/>
    <w:qFormat/>
    <w:rsid w:val="00BA27E0"/>
    <w:rPr>
      <w:i/>
      <w:iCs/>
    </w:rPr>
  </w:style>
  <w:style w:type="paragraph" w:styleId="IntenseQuote">
    <w:name w:val="Intense Quote"/>
    <w:basedOn w:val="Normal"/>
    <w:next w:val="Normal"/>
    <w:link w:val="IntenseQuoteChar"/>
    <w:uiPriority w:val="30"/>
    <w:qFormat/>
    <w:rsid w:val="00BA27E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A27E0"/>
    <w:rPr>
      <w:b/>
      <w:bCs/>
      <w:i/>
      <w:iCs/>
      <w:color w:val="4F81BD" w:themeColor="accent1"/>
      <w:sz w:val="24"/>
      <w:szCs w:val="24"/>
    </w:rPr>
  </w:style>
  <w:style w:type="table" w:styleId="TableGrid">
    <w:name w:val="Table Grid"/>
    <w:basedOn w:val="TableNormal"/>
    <w:uiPriority w:val="59"/>
    <w:rsid w:val="007E38F3"/>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65E8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bit.ly/web_und_mobile_angular2_artikel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Tobi\Anwendungsdaten\Microsoft\Templates\IPro_Style0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IPro_Style05.dot</Template>
  <TotalTime>0</TotalTime>
  <Pages>13</Pages>
  <Words>2617</Words>
  <Characters>16488</Characters>
  <Application>Microsoft Office Word</Application>
  <DocSecurity>0</DocSecurity>
  <Lines>137</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Zend Framework</vt:lpstr>
      <vt:lpstr>Zend Framework</vt:lpstr>
    </vt:vector>
  </TitlesOfParts>
  <Company/>
  <LinksUpToDate>false</LinksUpToDate>
  <CharactersWithSpaces>19067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Zend Framework</dc:title>
  <dc:creator>Gregor Woiwode</dc:creator>
  <cp:lastModifiedBy>Gregor Woiwode</cp:lastModifiedBy>
  <cp:revision>22</cp:revision>
  <dcterms:created xsi:type="dcterms:W3CDTF">2015-10-28T15:59:00Z</dcterms:created>
  <dcterms:modified xsi:type="dcterms:W3CDTF">2015-10-29T13:10:00Z</dcterms:modified>
</cp:coreProperties>
</file>